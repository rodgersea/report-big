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D6E2" w14:textId="77777777" w:rsidR="00F15D9F" w:rsidRPr="00DC2422" w:rsidRDefault="00CD5AA0" w:rsidP="00696F3E">
      <w:pPr>
        <w:pStyle w:val="Title"/>
        <w:spacing w:line="240" w:lineRule="auto"/>
      </w:pPr>
      <w:r w:rsidRPr="00DC2422">
        <w:t xml:space="preserve">HOMEOWNER RECOVERY PROGRAM </w:t>
      </w:r>
    </w:p>
    <w:p w14:paraId="7A46E3DC" w14:textId="1A3F7AC0" w:rsidR="00DA6B68" w:rsidRDefault="00CD4951" w:rsidP="00DA6B68">
      <w:pPr>
        <w:pStyle w:val="Title"/>
        <w:spacing w:before="120" w:after="120"/>
      </w:pPr>
      <w:r>
        <w:t>Asbestos</w:t>
      </w:r>
      <w:r w:rsidR="00092ADF">
        <w:t xml:space="preserve"> </w:t>
      </w:r>
      <w:r w:rsidR="00AA7085">
        <w:t>Q</w:t>
      </w:r>
      <w:r w:rsidR="00F02076">
        <w:t>C</w:t>
      </w:r>
      <w:r w:rsidR="00AA7085">
        <w:t xml:space="preserve"> </w:t>
      </w:r>
      <w:r w:rsidR="00645773">
        <w:t>Checklist</w:t>
      </w:r>
    </w:p>
    <w:p w14:paraId="39FC0D1D" w14:textId="77777777" w:rsidR="003842EC" w:rsidRPr="003842EC" w:rsidRDefault="003842EC" w:rsidP="003842EC">
      <w:pPr>
        <w:pStyle w:val="BodyText"/>
      </w:pPr>
    </w:p>
    <w:tbl>
      <w:tblPr>
        <w:tblStyle w:val="NCORR"/>
        <w:tblW w:w="9392" w:type="dxa"/>
        <w:tblLook w:val="04A0" w:firstRow="1" w:lastRow="0" w:firstColumn="1" w:lastColumn="0" w:noHBand="0" w:noVBand="1"/>
      </w:tblPr>
      <w:tblGrid>
        <w:gridCol w:w="4675"/>
        <w:gridCol w:w="4704"/>
        <w:gridCol w:w="13"/>
      </w:tblGrid>
      <w:tr w:rsidR="00696F3E" w14:paraId="29B99A96" w14:textId="77777777" w:rsidTr="006A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392" w:type="dxa"/>
            <w:gridSpan w:val="3"/>
          </w:tcPr>
          <w:p w14:paraId="2A195AB5" w14:textId="2A568338" w:rsidR="00696F3E" w:rsidRDefault="00696F3E" w:rsidP="00092ADF">
            <w:pPr>
              <w:pStyle w:val="BodyText"/>
              <w:jc w:val="center"/>
            </w:pPr>
            <w:r>
              <w:t>Inspection Information</w:t>
            </w:r>
          </w:p>
        </w:tc>
      </w:tr>
      <w:tr w:rsidR="00696F3E" w14:paraId="5EE61CF6" w14:textId="77777777" w:rsidTr="000667E1">
        <w:trPr>
          <w:gridAfter w:val="1"/>
          <w:wAfter w:w="13" w:type="dxa"/>
          <w:trHeight w:val="288"/>
        </w:trPr>
        <w:tc>
          <w:tcPr>
            <w:tcW w:w="4675" w:type="dxa"/>
            <w:vAlign w:val="top"/>
          </w:tcPr>
          <w:p w14:paraId="62439A09" w14:textId="59553775" w:rsidR="00696F3E" w:rsidRPr="00092ADF" w:rsidRDefault="00696F3E" w:rsidP="00092ADF">
            <w:pPr>
              <w:pStyle w:val="BodyText"/>
              <w:rPr>
                <w:sz w:val="16"/>
                <w:szCs w:val="16"/>
              </w:rPr>
            </w:pPr>
            <w:r w:rsidRPr="00092ADF">
              <w:rPr>
                <w:b/>
                <w:bCs/>
                <w:sz w:val="16"/>
                <w:szCs w:val="16"/>
              </w:rPr>
              <w:t>Application ID Number:</w:t>
            </w:r>
          </w:p>
        </w:tc>
        <w:tc>
          <w:tcPr>
            <w:tcW w:w="4704" w:type="dxa"/>
            <w:vAlign w:val="top"/>
          </w:tcPr>
          <w:p w14:paraId="03549509" w14:textId="0301E16E" w:rsidR="00696F3E" w:rsidRPr="003240DB" w:rsidRDefault="000A2228" w:rsidP="00092ADF">
            <w:pPr>
              <w:pStyle w:val="BodyTex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Inspection Date: </w:t>
            </w:r>
            <w:r w:rsidRPr="003240DB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696F3E" w14:paraId="73E83608" w14:textId="77777777" w:rsidTr="000667E1">
        <w:trPr>
          <w:gridAfter w:val="1"/>
          <w:wAfter w:w="13" w:type="dxa"/>
          <w:trHeight w:val="288"/>
        </w:trPr>
        <w:tc>
          <w:tcPr>
            <w:tcW w:w="4675" w:type="dxa"/>
            <w:vAlign w:val="top"/>
          </w:tcPr>
          <w:p w14:paraId="2738EA56" w14:textId="29D411C3" w:rsidR="00696F3E" w:rsidRPr="00092ADF" w:rsidRDefault="000A2228" w:rsidP="00092ADF">
            <w:pPr>
              <w:pStyle w:val="BodyTex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ACM Inspection </w:t>
            </w:r>
            <w:r w:rsidR="003240DB">
              <w:rPr>
                <w:b/>
                <w:bCs/>
                <w:sz w:val="16"/>
                <w:szCs w:val="16"/>
              </w:rPr>
              <w:t xml:space="preserve">Company: </w:t>
            </w:r>
          </w:p>
        </w:tc>
        <w:tc>
          <w:tcPr>
            <w:tcW w:w="4704" w:type="dxa"/>
            <w:vAlign w:val="top"/>
          </w:tcPr>
          <w:p w14:paraId="27BC0A69" w14:textId="76B343AF" w:rsidR="00696F3E" w:rsidRPr="00092ADF" w:rsidRDefault="000A2228" w:rsidP="00092ADF">
            <w:pPr>
              <w:pStyle w:val="BodyTex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ACM Inspector</w:t>
            </w:r>
            <w:r w:rsidR="003240DB">
              <w:rPr>
                <w:b/>
                <w:sz w:val="16"/>
                <w:szCs w:val="16"/>
              </w:rPr>
              <w:t>:</w:t>
            </w:r>
          </w:p>
        </w:tc>
      </w:tr>
      <w:tr w:rsidR="000A2228" w14:paraId="635A0DBB" w14:textId="77777777" w:rsidTr="00E60242">
        <w:trPr>
          <w:gridAfter w:val="1"/>
          <w:wAfter w:w="13" w:type="dxa"/>
          <w:trHeight w:val="288"/>
        </w:trPr>
        <w:tc>
          <w:tcPr>
            <w:tcW w:w="9379" w:type="dxa"/>
            <w:gridSpan w:val="2"/>
            <w:vAlign w:val="top"/>
          </w:tcPr>
          <w:p w14:paraId="209A87D7" w14:textId="4BC90B4D" w:rsidR="000A2228" w:rsidRPr="00092ADF" w:rsidRDefault="000A2228" w:rsidP="00092ADF">
            <w:pPr>
              <w:pStyle w:val="BodyTex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QC Reviewer: </w:t>
            </w:r>
          </w:p>
        </w:tc>
      </w:tr>
    </w:tbl>
    <w:p w14:paraId="7BB07A33" w14:textId="77777777" w:rsidR="000667E1" w:rsidRDefault="000667E1"/>
    <w:tbl>
      <w:tblPr>
        <w:tblStyle w:val="NCORR"/>
        <w:tblW w:w="9399" w:type="dxa"/>
        <w:tblLook w:val="04A0" w:firstRow="1" w:lastRow="0" w:firstColumn="1" w:lastColumn="0" w:noHBand="0" w:noVBand="1"/>
      </w:tblPr>
      <w:tblGrid>
        <w:gridCol w:w="2785"/>
        <w:gridCol w:w="1890"/>
        <w:gridCol w:w="4724"/>
      </w:tblGrid>
      <w:tr w:rsidR="003240DB" w14:paraId="5CE4DB5A" w14:textId="77777777" w:rsidTr="006A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785" w:type="dxa"/>
          </w:tcPr>
          <w:p w14:paraId="12C08DEC" w14:textId="012E5579" w:rsidR="003240DB" w:rsidRPr="000667E1" w:rsidRDefault="0040610F" w:rsidP="00092ADF">
            <w:pPr>
              <w:pStyle w:val="BodyText"/>
              <w:jc w:val="center"/>
            </w:pPr>
            <w:r>
              <w:t>Applicant Information</w:t>
            </w:r>
          </w:p>
        </w:tc>
        <w:tc>
          <w:tcPr>
            <w:tcW w:w="1890" w:type="dxa"/>
          </w:tcPr>
          <w:p w14:paraId="001142B9" w14:textId="16BDD409" w:rsidR="003240DB" w:rsidRPr="000667E1" w:rsidRDefault="003240DB" w:rsidP="00092ADF">
            <w:pPr>
              <w:pStyle w:val="BodyText"/>
              <w:jc w:val="center"/>
            </w:pPr>
            <w:r w:rsidRPr="000667E1">
              <w:t>Confirmed</w:t>
            </w:r>
          </w:p>
        </w:tc>
        <w:tc>
          <w:tcPr>
            <w:tcW w:w="4724" w:type="dxa"/>
          </w:tcPr>
          <w:p w14:paraId="08FC94CB" w14:textId="0D35DACD" w:rsidR="003240DB" w:rsidRPr="000667E1" w:rsidRDefault="003240DB" w:rsidP="00092ADF">
            <w:pPr>
              <w:pStyle w:val="BodyText"/>
              <w:jc w:val="center"/>
            </w:pPr>
            <w:r w:rsidRPr="000667E1">
              <w:t>Comment</w:t>
            </w:r>
          </w:p>
        </w:tc>
      </w:tr>
      <w:tr w:rsidR="003240DB" w14:paraId="6E5E7CFD" w14:textId="77777777" w:rsidTr="003842EC">
        <w:trPr>
          <w:trHeight w:val="144"/>
        </w:trPr>
        <w:tc>
          <w:tcPr>
            <w:tcW w:w="2785" w:type="dxa"/>
          </w:tcPr>
          <w:p w14:paraId="16DCB62D" w14:textId="30A668DE" w:rsidR="003240DB" w:rsidRPr="00B16C03" w:rsidRDefault="0040610F" w:rsidP="00013013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890" w:type="dxa"/>
          </w:tcPr>
          <w:p w14:paraId="2C45A2B5" w14:textId="0716ADE1" w:rsidR="003240DB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08396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3240DB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45137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DB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240DB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067FC2BD" w14:textId="77777777" w:rsidR="003240DB" w:rsidRDefault="003240DB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366F6" w14:paraId="17BDD5B5" w14:textId="77777777" w:rsidTr="003842EC">
        <w:trPr>
          <w:trHeight w:val="144"/>
        </w:trPr>
        <w:tc>
          <w:tcPr>
            <w:tcW w:w="2785" w:type="dxa"/>
          </w:tcPr>
          <w:p w14:paraId="07D35E90" w14:textId="505274EA" w:rsidR="00F366F6" w:rsidRPr="00B16C03" w:rsidRDefault="0040610F" w:rsidP="00013013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1890" w:type="dxa"/>
          </w:tcPr>
          <w:p w14:paraId="52DF64B9" w14:textId="3E8BF879" w:rsidR="00F366F6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9698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628891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66F6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5F27DFB4" w14:textId="77777777" w:rsidR="00F366F6" w:rsidRDefault="00F366F6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366F6" w14:paraId="64B13AC8" w14:textId="77777777" w:rsidTr="003842EC">
        <w:trPr>
          <w:trHeight w:val="144"/>
        </w:trPr>
        <w:tc>
          <w:tcPr>
            <w:tcW w:w="2785" w:type="dxa"/>
          </w:tcPr>
          <w:p w14:paraId="21FC0E49" w14:textId="2DD6AD5F" w:rsidR="00F366F6" w:rsidRPr="00B16C03" w:rsidRDefault="0040610F" w:rsidP="00013013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Application ID Number</w:t>
            </w:r>
          </w:p>
        </w:tc>
        <w:tc>
          <w:tcPr>
            <w:tcW w:w="1890" w:type="dxa"/>
          </w:tcPr>
          <w:p w14:paraId="5DBCC947" w14:textId="0A4D1808" w:rsidR="00F366F6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32680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45883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66F6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2E82A2ED" w14:textId="77777777" w:rsidR="00F366F6" w:rsidRDefault="00F366F6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366F6" w14:paraId="5FB1568A" w14:textId="77777777" w:rsidTr="003842EC">
        <w:trPr>
          <w:trHeight w:val="144"/>
        </w:trPr>
        <w:tc>
          <w:tcPr>
            <w:tcW w:w="2785" w:type="dxa"/>
          </w:tcPr>
          <w:p w14:paraId="14676188" w14:textId="6BE0A4B8" w:rsidR="00F366F6" w:rsidRPr="00B16C03" w:rsidRDefault="0040610F" w:rsidP="00013013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Date Inspected</w:t>
            </w:r>
          </w:p>
        </w:tc>
        <w:tc>
          <w:tcPr>
            <w:tcW w:w="1890" w:type="dxa"/>
          </w:tcPr>
          <w:p w14:paraId="5D155687" w14:textId="6AEA6BFC" w:rsidR="00F366F6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2664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82703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66F6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16A554C2" w14:textId="77777777" w:rsidR="00F366F6" w:rsidRDefault="00F366F6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366F6" w14:paraId="39970581" w14:textId="77777777" w:rsidTr="003842EC">
        <w:trPr>
          <w:trHeight w:val="144"/>
        </w:trPr>
        <w:tc>
          <w:tcPr>
            <w:tcW w:w="2785" w:type="dxa"/>
          </w:tcPr>
          <w:p w14:paraId="06E030E5" w14:textId="75202D85" w:rsidR="00F366F6" w:rsidRPr="00B16C03" w:rsidRDefault="0040610F" w:rsidP="00013013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Inspector Name</w:t>
            </w:r>
          </w:p>
        </w:tc>
        <w:tc>
          <w:tcPr>
            <w:tcW w:w="1890" w:type="dxa"/>
          </w:tcPr>
          <w:p w14:paraId="61C0842D" w14:textId="59B3FE4C" w:rsidR="00F366F6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805540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026281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66F6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366F6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319B9B06" w14:textId="77777777" w:rsidR="00F366F6" w:rsidRDefault="00F366F6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366F6" w14:paraId="2D818CF9" w14:textId="77777777" w:rsidTr="006A33F0">
        <w:trPr>
          <w:trHeight w:val="288"/>
        </w:trPr>
        <w:tc>
          <w:tcPr>
            <w:tcW w:w="2785" w:type="dxa"/>
            <w:shd w:val="clear" w:color="auto" w:fill="004669" w:themeFill="accent1" w:themeFillTint="E6"/>
          </w:tcPr>
          <w:p w14:paraId="7D0D7CA8" w14:textId="3C065C2A" w:rsidR="00F366F6" w:rsidRPr="00013013" w:rsidRDefault="0040610F" w:rsidP="00F366F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ACM Report</w:t>
            </w:r>
          </w:p>
        </w:tc>
        <w:tc>
          <w:tcPr>
            <w:tcW w:w="1890" w:type="dxa"/>
            <w:shd w:val="clear" w:color="auto" w:fill="004669" w:themeFill="accent1" w:themeFillTint="E6"/>
          </w:tcPr>
          <w:p w14:paraId="09742B73" w14:textId="4D676BD0" w:rsidR="00F366F6" w:rsidRPr="00013013" w:rsidRDefault="00013013" w:rsidP="00F366F6">
            <w:pPr>
              <w:pStyle w:val="BodyText"/>
              <w:jc w:val="center"/>
              <w:rPr>
                <w:b/>
                <w:bCs/>
              </w:rPr>
            </w:pPr>
            <w:r w:rsidRPr="00013013">
              <w:rPr>
                <w:b/>
                <w:bCs/>
              </w:rPr>
              <w:t>Confirmed</w:t>
            </w:r>
          </w:p>
        </w:tc>
        <w:tc>
          <w:tcPr>
            <w:tcW w:w="4724" w:type="dxa"/>
            <w:shd w:val="clear" w:color="auto" w:fill="004669" w:themeFill="accent1" w:themeFillTint="E6"/>
          </w:tcPr>
          <w:p w14:paraId="48B39C57" w14:textId="1A41A323" w:rsidR="00F366F6" w:rsidRPr="00013013" w:rsidRDefault="00013013" w:rsidP="00F366F6">
            <w:pPr>
              <w:pStyle w:val="BodyText"/>
              <w:jc w:val="center"/>
              <w:rPr>
                <w:b/>
                <w:bCs/>
              </w:rPr>
            </w:pPr>
            <w:r w:rsidRPr="00013013">
              <w:rPr>
                <w:b/>
                <w:bCs/>
              </w:rPr>
              <w:t>Comment</w:t>
            </w:r>
          </w:p>
        </w:tc>
      </w:tr>
      <w:tr w:rsidR="00F366F6" w14:paraId="5ECFD54B" w14:textId="77777777" w:rsidTr="00BC3C4C">
        <w:tc>
          <w:tcPr>
            <w:tcW w:w="2785" w:type="dxa"/>
          </w:tcPr>
          <w:p w14:paraId="64558597" w14:textId="06E384BB" w:rsidR="00013013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Asbestos Content Determination</w:t>
            </w:r>
          </w:p>
        </w:tc>
        <w:tc>
          <w:tcPr>
            <w:tcW w:w="1890" w:type="dxa"/>
          </w:tcPr>
          <w:p w14:paraId="3FF2D9A2" w14:textId="6056B2FD" w:rsidR="00F366F6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193427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93466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013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6293E548" w14:textId="77777777" w:rsidR="00F366F6" w:rsidRDefault="00F366F6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013013" w14:paraId="4C754D32" w14:textId="77777777" w:rsidTr="00BC3C4C">
        <w:tc>
          <w:tcPr>
            <w:tcW w:w="2785" w:type="dxa"/>
          </w:tcPr>
          <w:p w14:paraId="2BD31825" w14:textId="629D0174" w:rsidR="00013013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Conclusions</w:t>
            </w:r>
          </w:p>
        </w:tc>
        <w:tc>
          <w:tcPr>
            <w:tcW w:w="1890" w:type="dxa"/>
          </w:tcPr>
          <w:p w14:paraId="5C521483" w14:textId="7BD3F037" w:rsidR="00013013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096355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395316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013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53E9D3F5" w14:textId="77777777" w:rsidR="00013013" w:rsidRDefault="00013013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013013" w14:paraId="603CED35" w14:textId="77777777" w:rsidTr="00BC3C4C">
        <w:tc>
          <w:tcPr>
            <w:tcW w:w="2785" w:type="dxa"/>
          </w:tcPr>
          <w:p w14:paraId="3D8E9235" w14:textId="625C780F" w:rsidR="00013013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Table 1 (Suspected ACBM)</w:t>
            </w:r>
          </w:p>
        </w:tc>
        <w:tc>
          <w:tcPr>
            <w:tcW w:w="1890" w:type="dxa"/>
          </w:tcPr>
          <w:p w14:paraId="218BC450" w14:textId="5BFB42C8" w:rsidR="00013013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8476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76896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013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09F6E85D" w14:textId="77777777" w:rsidR="00013013" w:rsidRDefault="00013013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013013" w14:paraId="07A0B6FB" w14:textId="77777777" w:rsidTr="00BC3C4C">
        <w:tc>
          <w:tcPr>
            <w:tcW w:w="2785" w:type="dxa"/>
          </w:tcPr>
          <w:p w14:paraId="32EE34FE" w14:textId="308338E4" w:rsidR="00013013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Table 2 (Confirmed ACBM)</w:t>
            </w:r>
          </w:p>
        </w:tc>
        <w:tc>
          <w:tcPr>
            <w:tcW w:w="1890" w:type="dxa"/>
          </w:tcPr>
          <w:p w14:paraId="7773C199" w14:textId="4FBD5D8D" w:rsidR="00013013" w:rsidRPr="003240DB" w:rsidRDefault="00DC52F3" w:rsidP="00013013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390433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02261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013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13013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2ED6F5CE" w14:textId="77777777" w:rsidR="00013013" w:rsidRDefault="00013013" w:rsidP="00013013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3C4C" w14:paraId="10B77A5E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AC236A7" w14:textId="763BF490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Table 3 (PACM or ACM)</w:t>
            </w:r>
          </w:p>
        </w:tc>
        <w:tc>
          <w:tcPr>
            <w:tcW w:w="1890" w:type="dxa"/>
          </w:tcPr>
          <w:p w14:paraId="67B77D88" w14:textId="4F7EBA49" w:rsidR="00BC3C4C" w:rsidRPr="003240DB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07315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026983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0557B495" w14:textId="77777777" w:rsidR="00BC3C4C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3C4C" w14:paraId="36C3C7D8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50440EE" w14:textId="75221E49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Table 4 (Sample Locations)</w:t>
            </w:r>
          </w:p>
        </w:tc>
        <w:tc>
          <w:tcPr>
            <w:tcW w:w="1890" w:type="dxa"/>
          </w:tcPr>
          <w:p w14:paraId="3F3BE412" w14:textId="38D53AE2" w:rsidR="00BC3C4C" w:rsidRPr="003240DB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91359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52925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77A958E2" w14:textId="77777777" w:rsidR="00BC3C4C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3C4C" w14:paraId="4B7AF5F4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985E891" w14:textId="38F0DEF7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Drawings</w:t>
            </w:r>
          </w:p>
        </w:tc>
        <w:tc>
          <w:tcPr>
            <w:tcW w:w="1890" w:type="dxa"/>
          </w:tcPr>
          <w:p w14:paraId="5137E103" w14:textId="383FFA60" w:rsidR="00BC3C4C" w:rsidRPr="003240DB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541199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54613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67BFFDDD" w14:textId="77777777" w:rsidR="00BC3C4C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3C4C" w14:paraId="17C9B78C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6E3DA68" w14:textId="0BA67ABB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Special Conditions</w:t>
            </w:r>
          </w:p>
        </w:tc>
        <w:tc>
          <w:tcPr>
            <w:tcW w:w="1890" w:type="dxa"/>
          </w:tcPr>
          <w:p w14:paraId="3E3E87B2" w14:textId="30DD68A9" w:rsidR="00BC3C4C" w:rsidRPr="003240DB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273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4784568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7FE88F2D" w14:textId="658463CF" w:rsidR="00BC3C4C" w:rsidRDefault="00E972F8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  <w:tr w:rsidR="00BC3C4C" w14:paraId="2A39F250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AE973BA" w14:textId="0CBF18FA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Inspector License/Certification</w:t>
            </w:r>
          </w:p>
        </w:tc>
        <w:tc>
          <w:tcPr>
            <w:tcW w:w="1890" w:type="dxa"/>
          </w:tcPr>
          <w:p w14:paraId="090976D2" w14:textId="51C40E62" w:rsidR="00BC3C4C" w:rsidRPr="003240DB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17761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956559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4B201E5F" w14:textId="77777777" w:rsidR="00BC3C4C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3C4C" w14:paraId="3FC6D3B2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1A88FB6" w14:textId="4ACE3BE0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Firm License/Certification</w:t>
            </w:r>
          </w:p>
        </w:tc>
        <w:tc>
          <w:tcPr>
            <w:tcW w:w="1890" w:type="dxa"/>
          </w:tcPr>
          <w:p w14:paraId="3A9DE879" w14:textId="6E157F95" w:rsidR="00BC3C4C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4157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907604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56EC3C01" w14:textId="59A2BCA1" w:rsidR="00BC3C4C" w:rsidRDefault="00E972F8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  <w:tr w:rsidR="00BC3C4C" w14:paraId="27F9EB00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10C69F4" w14:textId="449AA7C1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Laboratory Certification</w:t>
            </w:r>
          </w:p>
        </w:tc>
        <w:tc>
          <w:tcPr>
            <w:tcW w:w="1890" w:type="dxa"/>
          </w:tcPr>
          <w:p w14:paraId="54495F73" w14:textId="402FBF6D" w:rsidR="00BC3C4C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5962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95892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1DDFA642" w14:textId="77777777" w:rsidR="00BC3C4C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3C4C" w14:paraId="13CAB340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B8B966D" w14:textId="7C227871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Lab Data</w:t>
            </w:r>
          </w:p>
        </w:tc>
        <w:tc>
          <w:tcPr>
            <w:tcW w:w="1890" w:type="dxa"/>
          </w:tcPr>
          <w:p w14:paraId="55168772" w14:textId="0B77D74F" w:rsidR="00BC3C4C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54907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08163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5C5714ED" w14:textId="77777777" w:rsidR="00BC3C4C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3C4C" w14:paraId="2AD17E8A" w14:textId="77777777" w:rsidTr="00BC3C4C">
        <w:tc>
          <w:tcPr>
            <w:tcW w:w="2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3A5932F" w14:textId="70E7926A" w:rsidR="00BC3C4C" w:rsidRPr="00B16C03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 xml:space="preserve">Photographic </w:t>
            </w:r>
            <w:r w:rsidR="006A33F0" w:rsidRPr="00B16C03">
              <w:rPr>
                <w:b/>
                <w:bCs/>
                <w:sz w:val="16"/>
                <w:szCs w:val="16"/>
              </w:rPr>
              <w:t>d</w:t>
            </w:r>
            <w:r w:rsidRPr="00B16C03">
              <w:rPr>
                <w:b/>
                <w:bCs/>
                <w:sz w:val="16"/>
                <w:szCs w:val="16"/>
              </w:rPr>
              <w:t>ocumentation</w:t>
            </w:r>
          </w:p>
        </w:tc>
        <w:tc>
          <w:tcPr>
            <w:tcW w:w="1890" w:type="dxa"/>
          </w:tcPr>
          <w:p w14:paraId="620C4E02" w14:textId="70AA5EED" w:rsidR="00BC3C4C" w:rsidRDefault="00DC52F3" w:rsidP="00BC3C4C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487075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562109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C4C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3C4C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724" w:type="dxa"/>
          </w:tcPr>
          <w:p w14:paraId="0D199E10" w14:textId="77777777" w:rsidR="00BC3C4C" w:rsidRDefault="00BC3C4C" w:rsidP="00BC3C4C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5027E8EC" w14:textId="33A8A558" w:rsidR="000667E1" w:rsidRDefault="000667E1"/>
    <w:p w14:paraId="67DBF0C4" w14:textId="77777777" w:rsidR="000667E1" w:rsidRDefault="000667E1">
      <w:pPr>
        <w:widowControl/>
        <w:autoSpaceDE/>
        <w:autoSpaceDN/>
        <w:spacing w:after="160" w:line="259" w:lineRule="auto"/>
      </w:pPr>
      <w:r>
        <w:br w:type="page"/>
      </w:r>
    </w:p>
    <w:p w14:paraId="4C10981E" w14:textId="77777777" w:rsidR="000667E1" w:rsidRDefault="000667E1"/>
    <w:tbl>
      <w:tblPr>
        <w:tblStyle w:val="NCORR"/>
        <w:tblW w:w="9399" w:type="dxa"/>
        <w:tblLook w:val="04A0" w:firstRow="1" w:lastRow="0" w:firstColumn="1" w:lastColumn="0" w:noHBand="0" w:noVBand="1"/>
      </w:tblPr>
      <w:tblGrid>
        <w:gridCol w:w="3055"/>
        <w:gridCol w:w="1980"/>
        <w:gridCol w:w="4364"/>
      </w:tblGrid>
      <w:tr w:rsidR="00DA6B68" w14:paraId="0A3E68D9" w14:textId="77777777" w:rsidTr="006A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055" w:type="dxa"/>
          </w:tcPr>
          <w:p w14:paraId="5928F900" w14:textId="77777777" w:rsidR="00DA6B68" w:rsidRPr="000667E1" w:rsidRDefault="00DA6B68" w:rsidP="00DA6B68">
            <w:pPr>
              <w:pStyle w:val="BodyText"/>
              <w:spacing w:line="240" w:lineRule="auto"/>
              <w:jc w:val="center"/>
            </w:pPr>
            <w:r w:rsidRPr="000667E1">
              <w:t>Photos</w:t>
            </w:r>
          </w:p>
        </w:tc>
        <w:tc>
          <w:tcPr>
            <w:tcW w:w="1980" w:type="dxa"/>
          </w:tcPr>
          <w:p w14:paraId="13E55596" w14:textId="75C70D47" w:rsidR="00DA6B68" w:rsidRPr="000667E1" w:rsidRDefault="00DA6B68" w:rsidP="00DA6B68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r w:rsidRPr="000667E1">
              <w:t>Confirmed</w:t>
            </w:r>
          </w:p>
        </w:tc>
        <w:tc>
          <w:tcPr>
            <w:tcW w:w="4364" w:type="dxa"/>
          </w:tcPr>
          <w:p w14:paraId="60111423" w14:textId="705547B7" w:rsidR="00DA6B68" w:rsidRPr="000667E1" w:rsidRDefault="00DA6B68" w:rsidP="00DA6B68">
            <w:pPr>
              <w:pStyle w:val="BodyText"/>
              <w:spacing w:line="240" w:lineRule="auto"/>
              <w:jc w:val="center"/>
            </w:pPr>
            <w:r w:rsidRPr="000667E1">
              <w:t>Comment</w:t>
            </w:r>
          </w:p>
        </w:tc>
      </w:tr>
      <w:tr w:rsidR="00DA6B68" w14:paraId="6173080E" w14:textId="77777777" w:rsidTr="000667E1">
        <w:tc>
          <w:tcPr>
            <w:tcW w:w="3055" w:type="dxa"/>
          </w:tcPr>
          <w:p w14:paraId="5F349E1D" w14:textId="3919F352" w:rsidR="00DA6B68" w:rsidRPr="00B16C03" w:rsidRDefault="00DA6B68" w:rsidP="00DA6B68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 xml:space="preserve">Exterior </w:t>
            </w:r>
            <w:r w:rsidR="00B95EFD">
              <w:rPr>
                <w:b/>
                <w:bCs/>
                <w:sz w:val="16"/>
                <w:szCs w:val="16"/>
              </w:rPr>
              <w:t>P</w:t>
            </w:r>
            <w:r w:rsidRPr="00B16C03">
              <w:rPr>
                <w:b/>
                <w:bCs/>
                <w:sz w:val="16"/>
                <w:szCs w:val="16"/>
              </w:rPr>
              <w:t>hotos</w:t>
            </w:r>
          </w:p>
        </w:tc>
        <w:tc>
          <w:tcPr>
            <w:tcW w:w="1980" w:type="dxa"/>
          </w:tcPr>
          <w:p w14:paraId="00A2A797" w14:textId="7E68BD31" w:rsidR="00DA6B68" w:rsidRPr="00013013" w:rsidRDefault="00DC52F3" w:rsidP="00DA6B68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-2136479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DA6B68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77600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B68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6B68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7B03F24A" w14:textId="77777777" w:rsidR="00DA6B68" w:rsidRPr="00013013" w:rsidRDefault="00DA6B68" w:rsidP="00DA6B68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DA6B68" w14:paraId="35E277D9" w14:textId="77777777" w:rsidTr="000667E1">
        <w:tc>
          <w:tcPr>
            <w:tcW w:w="3055" w:type="dxa"/>
          </w:tcPr>
          <w:p w14:paraId="16BE8834" w14:textId="75909E93" w:rsidR="00DA6B68" w:rsidRPr="00B16C03" w:rsidRDefault="00DA6B68" w:rsidP="00DA6B68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 xml:space="preserve">Photos (labeled) and </w:t>
            </w:r>
            <w:r w:rsidR="00B95EFD">
              <w:rPr>
                <w:b/>
                <w:bCs/>
                <w:sz w:val="16"/>
                <w:szCs w:val="16"/>
              </w:rPr>
              <w:t>D</w:t>
            </w:r>
            <w:r w:rsidRPr="00B16C03">
              <w:rPr>
                <w:b/>
                <w:bCs/>
                <w:sz w:val="16"/>
                <w:szCs w:val="16"/>
              </w:rPr>
              <w:t xml:space="preserve">ate </w:t>
            </w:r>
            <w:r w:rsidR="00B95EFD">
              <w:rPr>
                <w:b/>
                <w:bCs/>
                <w:sz w:val="16"/>
                <w:szCs w:val="16"/>
              </w:rPr>
              <w:t>S</w:t>
            </w:r>
            <w:r w:rsidRPr="00B16C03">
              <w:rPr>
                <w:b/>
                <w:bCs/>
                <w:sz w:val="16"/>
                <w:szCs w:val="16"/>
              </w:rPr>
              <w:t>tamped</w:t>
            </w:r>
          </w:p>
        </w:tc>
        <w:tc>
          <w:tcPr>
            <w:tcW w:w="1980" w:type="dxa"/>
          </w:tcPr>
          <w:p w14:paraId="267BFB7F" w14:textId="0E9C65CC" w:rsidR="00DA6B68" w:rsidRPr="00013013" w:rsidRDefault="00DC52F3" w:rsidP="00DA6B68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1253936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DA6B68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05297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B6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6B68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7D6C1159" w14:textId="77777777" w:rsidR="00DA6B68" w:rsidRPr="00013013" w:rsidRDefault="00DA6B68" w:rsidP="00DA6B68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6A33F0" w14:paraId="280AE0B6" w14:textId="77777777" w:rsidTr="000667E1">
        <w:tc>
          <w:tcPr>
            <w:tcW w:w="3055" w:type="dxa"/>
          </w:tcPr>
          <w:p w14:paraId="5742E996" w14:textId="2B3B7CC8" w:rsidR="006A33F0" w:rsidRPr="00B16C03" w:rsidRDefault="006A33F0" w:rsidP="006A33F0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 xml:space="preserve">Close-ups of </w:t>
            </w:r>
            <w:r w:rsidR="00B95EFD">
              <w:rPr>
                <w:b/>
                <w:bCs/>
                <w:sz w:val="16"/>
                <w:szCs w:val="16"/>
              </w:rPr>
              <w:t>S</w:t>
            </w:r>
            <w:r w:rsidRPr="00B16C03">
              <w:rPr>
                <w:b/>
                <w:bCs/>
                <w:sz w:val="16"/>
                <w:szCs w:val="16"/>
              </w:rPr>
              <w:t xml:space="preserve">uspect </w:t>
            </w:r>
            <w:r w:rsidR="00B95EFD">
              <w:rPr>
                <w:b/>
                <w:bCs/>
                <w:sz w:val="16"/>
                <w:szCs w:val="16"/>
              </w:rPr>
              <w:t>It</w:t>
            </w:r>
            <w:r w:rsidRPr="00B16C03">
              <w:rPr>
                <w:b/>
                <w:bCs/>
                <w:sz w:val="16"/>
                <w:szCs w:val="16"/>
              </w:rPr>
              <w:t>ems</w:t>
            </w:r>
          </w:p>
        </w:tc>
        <w:tc>
          <w:tcPr>
            <w:tcW w:w="1980" w:type="dxa"/>
          </w:tcPr>
          <w:p w14:paraId="3D08022C" w14:textId="33BA2488" w:rsidR="006A33F0" w:rsidRPr="00013013" w:rsidRDefault="00DC52F3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942962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2F8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6A33F0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636111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3F0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33F0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7748344A" w14:textId="77777777" w:rsidR="006A33F0" w:rsidRPr="00013013" w:rsidRDefault="006A33F0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6A33F0" w14:paraId="4AE2FE00" w14:textId="77777777" w:rsidTr="006A33F0">
        <w:trPr>
          <w:trHeight w:val="288"/>
        </w:trPr>
        <w:tc>
          <w:tcPr>
            <w:tcW w:w="3055" w:type="dxa"/>
            <w:shd w:val="clear" w:color="auto" w:fill="004669" w:themeFill="accent1" w:themeFillTint="E6"/>
          </w:tcPr>
          <w:p w14:paraId="020BD9BB" w14:textId="7AD25B05" w:rsidR="006A33F0" w:rsidRPr="006A33F0" w:rsidRDefault="006A33F0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6A33F0">
              <w:rPr>
                <w:b/>
                <w:bCs/>
              </w:rPr>
              <w:t>ECR Line Ite</w:t>
            </w:r>
            <w:r>
              <w:rPr>
                <w:b/>
                <w:bCs/>
              </w:rPr>
              <w:t>m</w:t>
            </w:r>
            <w:r w:rsidRPr="006A33F0">
              <w:rPr>
                <w:b/>
                <w:bCs/>
              </w:rPr>
              <w:t>s</w:t>
            </w:r>
          </w:p>
        </w:tc>
        <w:tc>
          <w:tcPr>
            <w:tcW w:w="1980" w:type="dxa"/>
            <w:shd w:val="clear" w:color="auto" w:fill="004669" w:themeFill="accent1" w:themeFillTint="E6"/>
          </w:tcPr>
          <w:p w14:paraId="1BAC85B8" w14:textId="60927C90" w:rsidR="006A33F0" w:rsidRPr="006A33F0" w:rsidRDefault="006A33F0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6A33F0">
              <w:rPr>
                <w:b/>
                <w:bCs/>
              </w:rPr>
              <w:t>Confirmed</w:t>
            </w:r>
          </w:p>
        </w:tc>
        <w:tc>
          <w:tcPr>
            <w:tcW w:w="4364" w:type="dxa"/>
            <w:shd w:val="clear" w:color="auto" w:fill="004669" w:themeFill="accent1" w:themeFillTint="E6"/>
          </w:tcPr>
          <w:p w14:paraId="4492B2D2" w14:textId="621E38E5" w:rsidR="006A33F0" w:rsidRPr="006A33F0" w:rsidRDefault="006A33F0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6A33F0">
              <w:rPr>
                <w:b/>
                <w:bCs/>
              </w:rPr>
              <w:t>Comment</w:t>
            </w:r>
          </w:p>
        </w:tc>
      </w:tr>
      <w:tr w:rsidR="00B45DAF" w14:paraId="3100DD37" w14:textId="77777777" w:rsidTr="00B45DAF">
        <w:tc>
          <w:tcPr>
            <w:tcW w:w="3055" w:type="dxa"/>
          </w:tcPr>
          <w:p w14:paraId="696A8053" w14:textId="2E023C1D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Title Page</w:t>
            </w:r>
          </w:p>
        </w:tc>
        <w:tc>
          <w:tcPr>
            <w:tcW w:w="1980" w:type="dxa"/>
          </w:tcPr>
          <w:p w14:paraId="35C9F06E" w14:textId="52045BDB" w:rsidR="00B45DAF" w:rsidRDefault="00DC52F3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5681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22590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1F19849A" w14:textId="77777777" w:rsidR="00B45DAF" w:rsidRPr="0001301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14:paraId="1F47E25F" w14:textId="77777777" w:rsidTr="00B45DAF">
        <w:tc>
          <w:tcPr>
            <w:tcW w:w="3055" w:type="dxa"/>
          </w:tcPr>
          <w:p w14:paraId="3517727D" w14:textId="26C8F22A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Breakdown by Room</w:t>
            </w:r>
          </w:p>
        </w:tc>
        <w:tc>
          <w:tcPr>
            <w:tcW w:w="1980" w:type="dxa"/>
          </w:tcPr>
          <w:p w14:paraId="5F8FF6DB" w14:textId="0C44CCD5" w:rsidR="00B45DAF" w:rsidRDefault="00DC52F3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85046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387725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30FE1A68" w14:textId="77777777" w:rsidR="00B45DAF" w:rsidRPr="0001301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14:paraId="4E9281AE" w14:textId="77777777" w:rsidTr="00B45DAF">
        <w:tc>
          <w:tcPr>
            <w:tcW w:w="3055" w:type="dxa"/>
          </w:tcPr>
          <w:p w14:paraId="4372E432" w14:textId="05FEEFA1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Summary</w:t>
            </w:r>
          </w:p>
        </w:tc>
        <w:tc>
          <w:tcPr>
            <w:tcW w:w="1980" w:type="dxa"/>
          </w:tcPr>
          <w:p w14:paraId="29A93645" w14:textId="4672CCEA" w:rsidR="00B45DAF" w:rsidRDefault="00DC52F3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1781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2140485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5B93C251" w14:textId="77777777" w:rsidR="00B45DAF" w:rsidRPr="0001301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14:paraId="4644D64C" w14:textId="77777777" w:rsidTr="00B45DAF">
        <w:tc>
          <w:tcPr>
            <w:tcW w:w="3055" w:type="dxa"/>
          </w:tcPr>
          <w:p w14:paraId="37B8F981" w14:textId="203BBA13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Photos</w:t>
            </w:r>
          </w:p>
        </w:tc>
        <w:tc>
          <w:tcPr>
            <w:tcW w:w="1980" w:type="dxa"/>
          </w:tcPr>
          <w:p w14:paraId="4E48A2F4" w14:textId="3D2BF610" w:rsidR="00B45DAF" w:rsidRDefault="00DC52F3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64382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005549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53A0435B" w14:textId="77777777" w:rsidR="00B45DAF" w:rsidRPr="0001301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14:paraId="05EF26E4" w14:textId="77777777" w:rsidTr="00B45DAF">
        <w:tc>
          <w:tcPr>
            <w:tcW w:w="3055" w:type="dxa"/>
          </w:tcPr>
          <w:p w14:paraId="03A1C348" w14:textId="2E5E226D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Sketch</w:t>
            </w:r>
          </w:p>
        </w:tc>
        <w:tc>
          <w:tcPr>
            <w:tcW w:w="1980" w:type="dxa"/>
          </w:tcPr>
          <w:p w14:paraId="6FCD65F0" w14:textId="7FCC4484" w:rsidR="00B45DAF" w:rsidRDefault="00DC52F3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60754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162541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35CC9EA6" w14:textId="77777777" w:rsidR="00B45DAF" w:rsidRPr="0001301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14:paraId="42ED02F4" w14:textId="77777777" w:rsidTr="00B45DAF">
        <w:tc>
          <w:tcPr>
            <w:tcW w:w="3055" w:type="dxa"/>
            <w:shd w:val="clear" w:color="auto" w:fill="004669" w:themeFill="accent1" w:themeFillTint="E6"/>
          </w:tcPr>
          <w:p w14:paraId="1228271F" w14:textId="6A95AE76" w:rsidR="00B45DAF" w:rsidRDefault="00B45DAF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</w:rPr>
              <w:t>Salesforce Entries</w:t>
            </w:r>
          </w:p>
        </w:tc>
        <w:tc>
          <w:tcPr>
            <w:tcW w:w="1980" w:type="dxa"/>
            <w:shd w:val="clear" w:color="auto" w:fill="004669" w:themeFill="accent1" w:themeFillTint="E6"/>
          </w:tcPr>
          <w:p w14:paraId="29717FD8" w14:textId="517D7D75" w:rsidR="00B45DAF" w:rsidRDefault="00B45DAF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r w:rsidRPr="006A33F0">
              <w:rPr>
                <w:b/>
                <w:bCs/>
              </w:rPr>
              <w:t>Confirmed</w:t>
            </w:r>
          </w:p>
        </w:tc>
        <w:tc>
          <w:tcPr>
            <w:tcW w:w="4364" w:type="dxa"/>
            <w:shd w:val="clear" w:color="auto" w:fill="004669" w:themeFill="accent1" w:themeFillTint="E6"/>
          </w:tcPr>
          <w:p w14:paraId="02424210" w14:textId="5642C1D3" w:rsidR="00B45DAF" w:rsidRPr="0001301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6A33F0">
              <w:rPr>
                <w:b/>
                <w:bCs/>
              </w:rPr>
              <w:t>Comment</w:t>
            </w:r>
          </w:p>
        </w:tc>
      </w:tr>
      <w:tr w:rsidR="00B45DAF" w:rsidRPr="00B16C03" w14:paraId="78E55968" w14:textId="77777777" w:rsidTr="00B45DAF">
        <w:tc>
          <w:tcPr>
            <w:tcW w:w="3055" w:type="dxa"/>
          </w:tcPr>
          <w:p w14:paraId="18B368EA" w14:textId="654BF580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Status - Report Approved</w:t>
            </w:r>
          </w:p>
        </w:tc>
        <w:tc>
          <w:tcPr>
            <w:tcW w:w="1980" w:type="dxa"/>
          </w:tcPr>
          <w:p w14:paraId="35CC93E7" w14:textId="776F0DEB" w:rsidR="00B45DAF" w:rsidRPr="00B95EFD" w:rsidRDefault="00DC52F3" w:rsidP="00B45DAF">
            <w:pPr>
              <w:pStyle w:val="BodyText"/>
              <w:spacing w:line="240" w:lineRule="auto"/>
              <w:jc w:val="center"/>
            </w:pPr>
            <w:sdt>
              <w:sdtPr>
                <w:rPr>
                  <w:sz w:val="16"/>
                  <w:szCs w:val="16"/>
                </w:rPr>
                <w:id w:val="1597282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5602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0452D5EB" w14:textId="77777777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:rsidRPr="00B16C03" w14:paraId="0F22E333" w14:textId="77777777" w:rsidTr="00B45DAF">
        <w:tc>
          <w:tcPr>
            <w:tcW w:w="3055" w:type="dxa"/>
          </w:tcPr>
          <w:p w14:paraId="72AA3989" w14:textId="2E160ECF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Active Record</w:t>
            </w:r>
          </w:p>
        </w:tc>
        <w:tc>
          <w:tcPr>
            <w:tcW w:w="1980" w:type="dxa"/>
          </w:tcPr>
          <w:p w14:paraId="076E272C" w14:textId="6DF0EF72" w:rsidR="00B45DAF" w:rsidRPr="00B95EFD" w:rsidRDefault="00DC52F3" w:rsidP="00B45DAF">
            <w:pPr>
              <w:pStyle w:val="BodyText"/>
              <w:spacing w:line="240" w:lineRule="auto"/>
              <w:jc w:val="center"/>
            </w:pPr>
            <w:sdt>
              <w:sdtPr>
                <w:rPr>
                  <w:sz w:val="16"/>
                  <w:szCs w:val="16"/>
                </w:rPr>
                <w:id w:val="-173700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22230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27E173C4" w14:textId="77777777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:rsidRPr="00B16C03" w14:paraId="4E0BD41E" w14:textId="77777777" w:rsidTr="00B45DAF">
        <w:tc>
          <w:tcPr>
            <w:tcW w:w="3055" w:type="dxa"/>
          </w:tcPr>
          <w:p w14:paraId="27E7DFB1" w14:textId="0664AE61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Inspection Date</w:t>
            </w:r>
          </w:p>
        </w:tc>
        <w:tc>
          <w:tcPr>
            <w:tcW w:w="1980" w:type="dxa"/>
          </w:tcPr>
          <w:p w14:paraId="057D5415" w14:textId="4F1ECF84" w:rsidR="00B45DAF" w:rsidRPr="00B95EFD" w:rsidRDefault="00DC52F3" w:rsidP="00B45DAF">
            <w:pPr>
              <w:pStyle w:val="BodyText"/>
              <w:spacing w:line="240" w:lineRule="auto"/>
              <w:jc w:val="center"/>
            </w:pPr>
            <w:sdt>
              <w:sdtPr>
                <w:rPr>
                  <w:sz w:val="16"/>
                  <w:szCs w:val="16"/>
                </w:rPr>
                <w:id w:val="871118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667889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340F67BF" w14:textId="77777777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:rsidRPr="00B16C03" w14:paraId="492D91B2" w14:textId="77777777" w:rsidTr="00B45DAF">
        <w:tc>
          <w:tcPr>
            <w:tcW w:w="3055" w:type="dxa"/>
          </w:tcPr>
          <w:p w14:paraId="240817B8" w14:textId="1C49D99F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Asbestos Identified</w:t>
            </w:r>
          </w:p>
        </w:tc>
        <w:tc>
          <w:tcPr>
            <w:tcW w:w="1980" w:type="dxa"/>
          </w:tcPr>
          <w:p w14:paraId="6582A5D0" w14:textId="6C0BD264" w:rsidR="00B45DAF" w:rsidRPr="00B95EFD" w:rsidRDefault="00DC52F3" w:rsidP="00B45DAF">
            <w:pPr>
              <w:pStyle w:val="BodyText"/>
              <w:spacing w:line="240" w:lineRule="auto"/>
              <w:jc w:val="center"/>
            </w:pPr>
            <w:sdt>
              <w:sdtPr>
                <w:rPr>
                  <w:sz w:val="16"/>
                  <w:szCs w:val="16"/>
                </w:rPr>
                <w:id w:val="-1672096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91167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602010B3" w14:textId="77777777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:rsidRPr="00B16C03" w14:paraId="6ADA8D9B" w14:textId="77777777" w:rsidTr="00B45DAF">
        <w:tc>
          <w:tcPr>
            <w:tcW w:w="3055" w:type="dxa"/>
          </w:tcPr>
          <w:p w14:paraId="39215264" w14:textId="5F828538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Asbestos Remediation Scope</w:t>
            </w:r>
          </w:p>
        </w:tc>
        <w:tc>
          <w:tcPr>
            <w:tcW w:w="1980" w:type="dxa"/>
          </w:tcPr>
          <w:p w14:paraId="4E62A869" w14:textId="1C93458F" w:rsidR="00B45DAF" w:rsidRPr="00B95EFD" w:rsidRDefault="00DC52F3" w:rsidP="00B45DAF">
            <w:pPr>
              <w:pStyle w:val="BodyText"/>
              <w:spacing w:line="240" w:lineRule="auto"/>
              <w:jc w:val="center"/>
            </w:pPr>
            <w:sdt>
              <w:sdtPr>
                <w:rPr>
                  <w:sz w:val="16"/>
                  <w:szCs w:val="16"/>
                </w:rPr>
                <w:id w:val="-492101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89813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39E39511" w14:textId="77777777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:rsidRPr="00B16C03" w14:paraId="70992850" w14:textId="77777777" w:rsidTr="00B45DAF">
        <w:tc>
          <w:tcPr>
            <w:tcW w:w="3055" w:type="dxa"/>
          </w:tcPr>
          <w:p w14:paraId="005159AB" w14:textId="0655F92C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Remediation Amount is correct</w:t>
            </w:r>
          </w:p>
        </w:tc>
        <w:tc>
          <w:tcPr>
            <w:tcW w:w="1980" w:type="dxa"/>
          </w:tcPr>
          <w:p w14:paraId="4BE992B8" w14:textId="520069DD" w:rsidR="00B45DAF" w:rsidRPr="00B95EFD" w:rsidRDefault="00DC52F3" w:rsidP="00B45DAF">
            <w:pPr>
              <w:pStyle w:val="BodyText"/>
              <w:spacing w:line="240" w:lineRule="auto"/>
              <w:jc w:val="center"/>
            </w:pPr>
            <w:sdt>
              <w:sdtPr>
                <w:rPr>
                  <w:sz w:val="16"/>
                  <w:szCs w:val="16"/>
                </w:rPr>
                <w:id w:val="-1312858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33958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5AAE6D04" w14:textId="77777777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:rsidRPr="00B16C03" w14:paraId="29489635" w14:textId="77777777" w:rsidTr="00B45DAF">
        <w:tc>
          <w:tcPr>
            <w:tcW w:w="3055" w:type="dxa"/>
          </w:tcPr>
          <w:p w14:paraId="07142916" w14:textId="2B44B872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16C03">
              <w:rPr>
                <w:b/>
                <w:bCs/>
                <w:sz w:val="16"/>
                <w:szCs w:val="16"/>
              </w:rPr>
              <w:t>Document Uploaded</w:t>
            </w:r>
          </w:p>
        </w:tc>
        <w:tc>
          <w:tcPr>
            <w:tcW w:w="1980" w:type="dxa"/>
          </w:tcPr>
          <w:p w14:paraId="2B78E931" w14:textId="3220CE62" w:rsidR="00B45DAF" w:rsidRPr="00B95EFD" w:rsidRDefault="00DC52F3" w:rsidP="00B45DAF">
            <w:pPr>
              <w:pStyle w:val="BodyText"/>
              <w:spacing w:line="240" w:lineRule="auto"/>
              <w:jc w:val="center"/>
            </w:pPr>
            <w:sdt>
              <w:sdtPr>
                <w:rPr>
                  <w:sz w:val="16"/>
                  <w:szCs w:val="16"/>
                </w:rPr>
                <w:id w:val="-37200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8922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AF" w:rsidRPr="00B95E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5DAF" w:rsidRPr="00B95EFD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364" w:type="dxa"/>
          </w:tcPr>
          <w:p w14:paraId="5896B91E" w14:textId="77777777" w:rsidR="00B45DAF" w:rsidRPr="00B16C0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4B8330BD" w14:textId="77777777" w:rsidR="000667E1" w:rsidRPr="00B16C03" w:rsidRDefault="000667E1">
      <w:pPr>
        <w:rPr>
          <w:b/>
          <w:bCs/>
        </w:rPr>
      </w:pPr>
    </w:p>
    <w:p w14:paraId="07D53E62" w14:textId="77777777" w:rsidR="003240DB" w:rsidRDefault="003240DB" w:rsidP="00013013">
      <w:pPr>
        <w:spacing w:line="240" w:lineRule="auto"/>
      </w:pPr>
    </w:p>
    <w:p w14:paraId="2F213E63" w14:textId="77777777" w:rsidR="00326BB2" w:rsidRDefault="00326BB2"/>
    <w:p w14:paraId="4EE5ADFF" w14:textId="77777777" w:rsidR="0054117C" w:rsidRPr="00CC3BAC" w:rsidRDefault="0054117C" w:rsidP="00CC3BAC">
      <w:pPr>
        <w:pStyle w:val="BodyText"/>
      </w:pPr>
    </w:p>
    <w:p w14:paraId="16247615" w14:textId="77777777" w:rsidR="00326BB2" w:rsidRDefault="00326BB2" w:rsidP="007538F0">
      <w:pPr>
        <w:pStyle w:val="BodyText"/>
      </w:pPr>
    </w:p>
    <w:sectPr w:rsidR="00326BB2" w:rsidSect="00113B6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AECEC" w14:textId="77777777" w:rsidR="00332A0A" w:rsidRDefault="00332A0A" w:rsidP="0086704E">
      <w:r>
        <w:separator/>
      </w:r>
    </w:p>
  </w:endnote>
  <w:endnote w:type="continuationSeparator" w:id="0">
    <w:p w14:paraId="32478CC4" w14:textId="77777777" w:rsidR="00332A0A" w:rsidRDefault="00332A0A" w:rsidP="0086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36D7" w14:textId="42B47390" w:rsidR="00E04747" w:rsidRPr="00E04747" w:rsidRDefault="00E04747" w:rsidP="00E04747">
    <w:pPr>
      <w:pStyle w:val="Footer"/>
    </w:pPr>
    <w:r w:rsidRPr="00E04747">
      <w:rPr>
        <w:noProof/>
      </w:rPr>
      <w:drawing>
        <wp:anchor distT="0" distB="0" distL="114300" distR="114300" simplePos="0" relativeHeight="251667456" behindDoc="0" locked="0" layoutInCell="1" allowOverlap="1" wp14:anchorId="726B5116" wp14:editId="1A12A438">
          <wp:simplePos x="0" y="0"/>
          <wp:positionH relativeFrom="column">
            <wp:posOffset>5538470</wp:posOffset>
          </wp:positionH>
          <wp:positionV relativeFrom="paragraph">
            <wp:posOffset>67945</wp:posOffset>
          </wp:positionV>
          <wp:extent cx="433070" cy="449580"/>
          <wp:effectExtent l="0" t="0" r="0" b="0"/>
          <wp:wrapNone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fheo75.tif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842EC">
      <w:t>R</w:t>
    </w:r>
    <w:r w:rsidRPr="00E04747">
      <w:t>eBuild</w:t>
    </w:r>
    <w:proofErr w:type="spellEnd"/>
    <w:r w:rsidRPr="00E04747">
      <w:t xml:space="preserve"> NC is a program of the North Carolina Office of Recovery and Resiliency</w:t>
    </w:r>
  </w:p>
  <w:p w14:paraId="425DB497" w14:textId="188E62DC" w:rsidR="00E04747" w:rsidRPr="00E04747" w:rsidRDefault="00E04747" w:rsidP="00E04747">
    <w:pPr>
      <w:pStyle w:val="Footer"/>
    </w:pPr>
    <w:r w:rsidRPr="00E04747">
      <w:t xml:space="preserve">Last Updated: </w:t>
    </w:r>
    <w:r w:rsidR="00C353D9">
      <w:fldChar w:fldCharType="begin"/>
    </w:r>
    <w:r w:rsidR="00C353D9">
      <w:instrText xml:space="preserve"> DATE \@ "MMMM d, yyyy" </w:instrText>
    </w:r>
    <w:r w:rsidR="00C353D9">
      <w:fldChar w:fldCharType="separate"/>
    </w:r>
    <w:r w:rsidR="00DC52F3">
      <w:rPr>
        <w:noProof/>
      </w:rPr>
      <w:t>September 8, 2020</w:t>
    </w:r>
    <w:r w:rsidR="00C353D9">
      <w:fldChar w:fldCharType="end"/>
    </w:r>
  </w:p>
  <w:p w14:paraId="1FE5E092" w14:textId="77777777" w:rsidR="00E04747" w:rsidRPr="00E04747" w:rsidRDefault="00E04747" w:rsidP="00E04747">
    <w:pPr>
      <w:pStyle w:val="Footer"/>
    </w:pPr>
  </w:p>
  <w:p w14:paraId="50E5011A" w14:textId="77777777" w:rsidR="00F62793" w:rsidRPr="00E04747" w:rsidRDefault="00E04747" w:rsidP="00E04747">
    <w:pPr>
      <w:pStyle w:val="Footer"/>
    </w:pPr>
    <w:r w:rsidRPr="00E04747">
      <w:t xml:space="preserve">Page </w:t>
    </w:r>
    <w:r w:rsidRPr="00E04747">
      <w:fldChar w:fldCharType="begin"/>
    </w:r>
    <w:r w:rsidRPr="00E04747">
      <w:instrText xml:space="preserve"> PAGE </w:instrText>
    </w:r>
    <w:r w:rsidRPr="00E04747">
      <w:fldChar w:fldCharType="separate"/>
    </w:r>
    <w:r>
      <w:t>1</w:t>
    </w:r>
    <w:r w:rsidRPr="00E04747">
      <w:fldChar w:fldCharType="end"/>
    </w:r>
    <w:r w:rsidRPr="00E04747">
      <w:t xml:space="preserve"> of </w:t>
    </w:r>
    <w:r w:rsidR="00DC52F3">
      <w:fldChar w:fldCharType="begin"/>
    </w:r>
    <w:r w:rsidR="00DC52F3">
      <w:instrText xml:space="preserve"> NUMPAGES </w:instrText>
    </w:r>
    <w:r w:rsidR="00DC52F3">
      <w:fldChar w:fldCharType="separate"/>
    </w:r>
    <w:r>
      <w:t>2</w:t>
    </w:r>
    <w:r w:rsidR="00DC52F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6F6EE" w14:textId="77777777" w:rsidR="00134ADC" w:rsidRPr="00E04747" w:rsidRDefault="00134ADC" w:rsidP="00E04747">
    <w:pPr>
      <w:pStyle w:val="Footer"/>
    </w:pPr>
    <w:r w:rsidRPr="00E04747">
      <w:rPr>
        <w:noProof/>
      </w:rPr>
      <w:drawing>
        <wp:anchor distT="0" distB="0" distL="114300" distR="114300" simplePos="0" relativeHeight="251665408" behindDoc="0" locked="0" layoutInCell="1" allowOverlap="1" wp14:anchorId="483E9AB1" wp14:editId="24C15F67">
          <wp:simplePos x="0" y="0"/>
          <wp:positionH relativeFrom="column">
            <wp:posOffset>5538470</wp:posOffset>
          </wp:positionH>
          <wp:positionV relativeFrom="paragraph">
            <wp:posOffset>67945</wp:posOffset>
          </wp:positionV>
          <wp:extent cx="433070" cy="449580"/>
          <wp:effectExtent l="0" t="0" r="0" b="0"/>
          <wp:wrapNone/>
          <wp:docPr id="12" name="Picture 1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fheo75.tif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04747">
      <w:t>ReBuild</w:t>
    </w:r>
    <w:proofErr w:type="spellEnd"/>
    <w:r w:rsidRPr="00E04747">
      <w:t xml:space="preserve"> NC is a program of the North Carolina Office of Recovery and Resiliency</w:t>
    </w:r>
  </w:p>
  <w:p w14:paraId="04FBF9AE" w14:textId="348C0AE1" w:rsidR="00134ADC" w:rsidRPr="00E04747" w:rsidRDefault="00134ADC" w:rsidP="00E04747">
    <w:pPr>
      <w:pStyle w:val="Footer"/>
    </w:pPr>
    <w:r w:rsidRPr="00E04747">
      <w:t xml:space="preserve">Last Updated: </w:t>
    </w:r>
    <w:r w:rsidR="00C353D9">
      <w:fldChar w:fldCharType="begin"/>
    </w:r>
    <w:r w:rsidR="00C353D9">
      <w:instrText xml:space="preserve"> DATE \@ "MMMM d, yyyy" </w:instrText>
    </w:r>
    <w:r w:rsidR="00C353D9">
      <w:fldChar w:fldCharType="separate"/>
    </w:r>
    <w:r w:rsidR="00DC52F3">
      <w:rPr>
        <w:noProof/>
      </w:rPr>
      <w:t>September 8, 2020</w:t>
    </w:r>
    <w:r w:rsidR="00C353D9">
      <w:fldChar w:fldCharType="end"/>
    </w:r>
  </w:p>
  <w:p w14:paraId="51A64D5E" w14:textId="77777777" w:rsidR="00134ADC" w:rsidRPr="00E04747" w:rsidRDefault="00134ADC" w:rsidP="00E04747">
    <w:pPr>
      <w:pStyle w:val="Footer"/>
    </w:pPr>
  </w:p>
  <w:p w14:paraId="73F30216" w14:textId="77777777" w:rsidR="00FD665F" w:rsidRPr="00E04747" w:rsidRDefault="00134ADC" w:rsidP="00E04747">
    <w:pPr>
      <w:pStyle w:val="Footer"/>
    </w:pPr>
    <w:r w:rsidRPr="00E04747">
      <w:t xml:space="preserve">Page </w:t>
    </w:r>
    <w:r w:rsidRPr="00E04747">
      <w:fldChar w:fldCharType="begin"/>
    </w:r>
    <w:r w:rsidRPr="00E04747">
      <w:instrText xml:space="preserve"> PAGE </w:instrText>
    </w:r>
    <w:r w:rsidRPr="00E04747">
      <w:fldChar w:fldCharType="separate"/>
    </w:r>
    <w:r w:rsidRPr="00E04747">
      <w:t>1</w:t>
    </w:r>
    <w:r w:rsidRPr="00E04747">
      <w:fldChar w:fldCharType="end"/>
    </w:r>
    <w:r w:rsidRPr="00E04747">
      <w:t xml:space="preserve"> of </w:t>
    </w:r>
    <w:r w:rsidR="00DC52F3">
      <w:fldChar w:fldCharType="begin"/>
    </w:r>
    <w:r w:rsidR="00DC52F3">
      <w:instrText xml:space="preserve"> NUMPAGES </w:instrText>
    </w:r>
    <w:r w:rsidR="00DC52F3">
      <w:fldChar w:fldCharType="separate"/>
    </w:r>
    <w:r w:rsidRPr="00E04747">
      <w:t>2</w:t>
    </w:r>
    <w:r w:rsidR="00DC52F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08992" w14:textId="77777777" w:rsidR="00332A0A" w:rsidRDefault="00332A0A" w:rsidP="0086704E">
      <w:r>
        <w:separator/>
      </w:r>
    </w:p>
  </w:footnote>
  <w:footnote w:type="continuationSeparator" w:id="0">
    <w:p w14:paraId="701E8B82" w14:textId="77777777" w:rsidR="00332A0A" w:rsidRDefault="00332A0A" w:rsidP="00867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26258" w14:textId="77777777" w:rsidR="00113B6F" w:rsidRDefault="00113B6F" w:rsidP="00113B6F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5584458" wp14:editId="76428EC0">
          <wp:simplePos x="0" y="0"/>
          <wp:positionH relativeFrom="margin">
            <wp:align>right</wp:align>
          </wp:positionH>
          <wp:positionV relativeFrom="paragraph">
            <wp:posOffset>55418</wp:posOffset>
          </wp:positionV>
          <wp:extent cx="1207008" cy="292608"/>
          <wp:effectExtent l="0" t="0" r="0" b="0"/>
          <wp:wrapNone/>
          <wp:docPr id="29" name="Picture 29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-ReBuild-NC-logo-primary-blu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00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13B317" w14:textId="77777777" w:rsidR="00113B6F" w:rsidRDefault="00113B6F" w:rsidP="00113B6F">
    <w:pPr>
      <w:pStyle w:val="Header"/>
    </w:pPr>
  </w:p>
  <w:p w14:paraId="28CA737E" w14:textId="77777777" w:rsidR="00113B6F" w:rsidRDefault="00113B6F" w:rsidP="00113B6F">
    <w:pPr>
      <w:pStyle w:val="Header"/>
    </w:pPr>
  </w:p>
  <w:p w14:paraId="79BD5F18" w14:textId="77777777" w:rsidR="000B5542" w:rsidRPr="00113B6F" w:rsidRDefault="000B5542" w:rsidP="00113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F7A25" w14:textId="77777777" w:rsidR="00113B6F" w:rsidRDefault="00113B6F" w:rsidP="00113B6F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832A91F" wp14:editId="2A8EED9E">
          <wp:simplePos x="0" y="0"/>
          <wp:positionH relativeFrom="page">
            <wp:posOffset>2980690</wp:posOffset>
          </wp:positionH>
          <wp:positionV relativeFrom="paragraph">
            <wp:posOffset>14696</wp:posOffset>
          </wp:positionV>
          <wp:extent cx="1810512" cy="448056"/>
          <wp:effectExtent l="0" t="0" r="0" b="0"/>
          <wp:wrapNone/>
          <wp:docPr id="1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-ReBuild-NC-logo-primary-blu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512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8DC452" w14:textId="77777777" w:rsidR="00113B6F" w:rsidRDefault="00113B6F" w:rsidP="00113B6F">
    <w:pPr>
      <w:pStyle w:val="Header"/>
    </w:pPr>
  </w:p>
  <w:p w14:paraId="0BFD9562" w14:textId="77777777" w:rsidR="00113B6F" w:rsidRDefault="00113B6F" w:rsidP="00113B6F">
    <w:pPr>
      <w:pStyle w:val="Header"/>
    </w:pPr>
  </w:p>
  <w:p w14:paraId="1A58934A" w14:textId="77777777" w:rsidR="00113B6F" w:rsidRDefault="00113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rY0szA0sTQ0NrNQ0lEKTi0uzszPAykwrAUAYt3AGywAAAA="/>
  </w:docVars>
  <w:rsids>
    <w:rsidRoot w:val="00EE7F25"/>
    <w:rsid w:val="00000F1D"/>
    <w:rsid w:val="00013013"/>
    <w:rsid w:val="00021921"/>
    <w:rsid w:val="00022831"/>
    <w:rsid w:val="0002301D"/>
    <w:rsid w:val="000239C8"/>
    <w:rsid w:val="00023DB4"/>
    <w:rsid w:val="0004270A"/>
    <w:rsid w:val="00051EAB"/>
    <w:rsid w:val="00052C52"/>
    <w:rsid w:val="0005377E"/>
    <w:rsid w:val="000559FF"/>
    <w:rsid w:val="000667E1"/>
    <w:rsid w:val="00073911"/>
    <w:rsid w:val="000877B9"/>
    <w:rsid w:val="00090437"/>
    <w:rsid w:val="00092ADF"/>
    <w:rsid w:val="00094FB4"/>
    <w:rsid w:val="000A2228"/>
    <w:rsid w:val="000A7CEF"/>
    <w:rsid w:val="000B0CFF"/>
    <w:rsid w:val="000B5542"/>
    <w:rsid w:val="000C0DFB"/>
    <w:rsid w:val="000C17ED"/>
    <w:rsid w:val="000D446A"/>
    <w:rsid w:val="000D5EBF"/>
    <w:rsid w:val="000D61EE"/>
    <w:rsid w:val="000D685C"/>
    <w:rsid w:val="000E334C"/>
    <w:rsid w:val="000E5B5B"/>
    <w:rsid w:val="000F35AF"/>
    <w:rsid w:val="00103905"/>
    <w:rsid w:val="00104B62"/>
    <w:rsid w:val="00113B6F"/>
    <w:rsid w:val="00122DE1"/>
    <w:rsid w:val="0012680B"/>
    <w:rsid w:val="00127496"/>
    <w:rsid w:val="00134ADC"/>
    <w:rsid w:val="00135D24"/>
    <w:rsid w:val="001425A2"/>
    <w:rsid w:val="001473B7"/>
    <w:rsid w:val="001477CE"/>
    <w:rsid w:val="00156720"/>
    <w:rsid w:val="001609D3"/>
    <w:rsid w:val="00164078"/>
    <w:rsid w:val="00173D7B"/>
    <w:rsid w:val="00177459"/>
    <w:rsid w:val="0018522E"/>
    <w:rsid w:val="00185A1F"/>
    <w:rsid w:val="00185D61"/>
    <w:rsid w:val="00186563"/>
    <w:rsid w:val="001875D8"/>
    <w:rsid w:val="001A3FDB"/>
    <w:rsid w:val="001A51B3"/>
    <w:rsid w:val="001B1807"/>
    <w:rsid w:val="001D55AA"/>
    <w:rsid w:val="001D62E6"/>
    <w:rsid w:val="001E07AE"/>
    <w:rsid w:val="001E19B9"/>
    <w:rsid w:val="001F53F6"/>
    <w:rsid w:val="002071D5"/>
    <w:rsid w:val="00212713"/>
    <w:rsid w:val="00213151"/>
    <w:rsid w:val="002174D9"/>
    <w:rsid w:val="002203FE"/>
    <w:rsid w:val="0022313B"/>
    <w:rsid w:val="002240A0"/>
    <w:rsid w:val="00224553"/>
    <w:rsid w:val="00225DBC"/>
    <w:rsid w:val="00226DC1"/>
    <w:rsid w:val="00227689"/>
    <w:rsid w:val="0023119C"/>
    <w:rsid w:val="00234641"/>
    <w:rsid w:val="00234D04"/>
    <w:rsid w:val="0025249B"/>
    <w:rsid w:val="00253D17"/>
    <w:rsid w:val="00254C17"/>
    <w:rsid w:val="002574E8"/>
    <w:rsid w:val="002618EA"/>
    <w:rsid w:val="00261A39"/>
    <w:rsid w:val="002642DE"/>
    <w:rsid w:val="00271AD5"/>
    <w:rsid w:val="002754EF"/>
    <w:rsid w:val="002813D3"/>
    <w:rsid w:val="002907B0"/>
    <w:rsid w:val="002A460B"/>
    <w:rsid w:val="002B6D07"/>
    <w:rsid w:val="002D3E89"/>
    <w:rsid w:val="002E3290"/>
    <w:rsid w:val="002E59C3"/>
    <w:rsid w:val="002E6306"/>
    <w:rsid w:val="002F45EA"/>
    <w:rsid w:val="00300CB2"/>
    <w:rsid w:val="003045A7"/>
    <w:rsid w:val="0030742F"/>
    <w:rsid w:val="00313EDB"/>
    <w:rsid w:val="0031720C"/>
    <w:rsid w:val="00317D81"/>
    <w:rsid w:val="00320028"/>
    <w:rsid w:val="003240DB"/>
    <w:rsid w:val="00326BB2"/>
    <w:rsid w:val="00330886"/>
    <w:rsid w:val="00332A0A"/>
    <w:rsid w:val="00333B0B"/>
    <w:rsid w:val="003550C4"/>
    <w:rsid w:val="00356759"/>
    <w:rsid w:val="003578DB"/>
    <w:rsid w:val="00371C0C"/>
    <w:rsid w:val="003721B4"/>
    <w:rsid w:val="003841EF"/>
    <w:rsid w:val="003842EC"/>
    <w:rsid w:val="00385B94"/>
    <w:rsid w:val="00386085"/>
    <w:rsid w:val="003931E8"/>
    <w:rsid w:val="00395304"/>
    <w:rsid w:val="00395988"/>
    <w:rsid w:val="003979B8"/>
    <w:rsid w:val="003A0003"/>
    <w:rsid w:val="003A48CD"/>
    <w:rsid w:val="003A5A3E"/>
    <w:rsid w:val="003B3E21"/>
    <w:rsid w:val="003C2CF9"/>
    <w:rsid w:val="003C3442"/>
    <w:rsid w:val="003D1247"/>
    <w:rsid w:val="003D2C95"/>
    <w:rsid w:val="003E49B8"/>
    <w:rsid w:val="003E7195"/>
    <w:rsid w:val="0040610F"/>
    <w:rsid w:val="00415A32"/>
    <w:rsid w:val="0041639F"/>
    <w:rsid w:val="004220D6"/>
    <w:rsid w:val="00423A5C"/>
    <w:rsid w:val="00424532"/>
    <w:rsid w:val="004424E9"/>
    <w:rsid w:val="004509C9"/>
    <w:rsid w:val="00450CD0"/>
    <w:rsid w:val="00452592"/>
    <w:rsid w:val="00452B16"/>
    <w:rsid w:val="004530B6"/>
    <w:rsid w:val="004674F4"/>
    <w:rsid w:val="00475410"/>
    <w:rsid w:val="00481D7A"/>
    <w:rsid w:val="00482B38"/>
    <w:rsid w:val="00492E65"/>
    <w:rsid w:val="00497591"/>
    <w:rsid w:val="00497ED7"/>
    <w:rsid w:val="004A2214"/>
    <w:rsid w:val="004B2ED6"/>
    <w:rsid w:val="004C0C13"/>
    <w:rsid w:val="004C6D84"/>
    <w:rsid w:val="004D24A2"/>
    <w:rsid w:val="004E0C51"/>
    <w:rsid w:val="004E6942"/>
    <w:rsid w:val="004F2EEB"/>
    <w:rsid w:val="00510913"/>
    <w:rsid w:val="00517191"/>
    <w:rsid w:val="00536A69"/>
    <w:rsid w:val="0054117C"/>
    <w:rsid w:val="00542C10"/>
    <w:rsid w:val="005474C1"/>
    <w:rsid w:val="00552897"/>
    <w:rsid w:val="005546AD"/>
    <w:rsid w:val="00555B8D"/>
    <w:rsid w:val="00555EB0"/>
    <w:rsid w:val="00566EBC"/>
    <w:rsid w:val="0057295B"/>
    <w:rsid w:val="005766CD"/>
    <w:rsid w:val="00580C07"/>
    <w:rsid w:val="00584695"/>
    <w:rsid w:val="00585459"/>
    <w:rsid w:val="00587020"/>
    <w:rsid w:val="00597A72"/>
    <w:rsid w:val="005A38D3"/>
    <w:rsid w:val="005B1447"/>
    <w:rsid w:val="005B161F"/>
    <w:rsid w:val="005B5818"/>
    <w:rsid w:val="005B5EF3"/>
    <w:rsid w:val="005B7B77"/>
    <w:rsid w:val="005C0422"/>
    <w:rsid w:val="005C33A4"/>
    <w:rsid w:val="005C39BA"/>
    <w:rsid w:val="005C6511"/>
    <w:rsid w:val="005D0C59"/>
    <w:rsid w:val="005D3272"/>
    <w:rsid w:val="005E443C"/>
    <w:rsid w:val="005E5E65"/>
    <w:rsid w:val="005E6B23"/>
    <w:rsid w:val="005E7A7F"/>
    <w:rsid w:val="005F299D"/>
    <w:rsid w:val="005F5A8E"/>
    <w:rsid w:val="005F7A8B"/>
    <w:rsid w:val="00623D30"/>
    <w:rsid w:val="00626579"/>
    <w:rsid w:val="00630741"/>
    <w:rsid w:val="006318D9"/>
    <w:rsid w:val="006350BB"/>
    <w:rsid w:val="00635CFF"/>
    <w:rsid w:val="006402E4"/>
    <w:rsid w:val="00645773"/>
    <w:rsid w:val="0064669F"/>
    <w:rsid w:val="0066244A"/>
    <w:rsid w:val="006753F6"/>
    <w:rsid w:val="0067741F"/>
    <w:rsid w:val="00685B53"/>
    <w:rsid w:val="00694693"/>
    <w:rsid w:val="00694782"/>
    <w:rsid w:val="00695AB1"/>
    <w:rsid w:val="00696F3E"/>
    <w:rsid w:val="0069754C"/>
    <w:rsid w:val="006A1EF7"/>
    <w:rsid w:val="006A33F0"/>
    <w:rsid w:val="006A5378"/>
    <w:rsid w:val="006A5B9C"/>
    <w:rsid w:val="006A5E95"/>
    <w:rsid w:val="006A6B8E"/>
    <w:rsid w:val="006B2FF9"/>
    <w:rsid w:val="006B3D86"/>
    <w:rsid w:val="006C05C3"/>
    <w:rsid w:val="006C621E"/>
    <w:rsid w:val="006D43F9"/>
    <w:rsid w:val="006E08A1"/>
    <w:rsid w:val="006F560B"/>
    <w:rsid w:val="006F5AA5"/>
    <w:rsid w:val="006F7107"/>
    <w:rsid w:val="00701EA2"/>
    <w:rsid w:val="00704833"/>
    <w:rsid w:val="00705A1C"/>
    <w:rsid w:val="00706A13"/>
    <w:rsid w:val="00710E34"/>
    <w:rsid w:val="00716679"/>
    <w:rsid w:val="007166A0"/>
    <w:rsid w:val="00722614"/>
    <w:rsid w:val="00723543"/>
    <w:rsid w:val="0072401C"/>
    <w:rsid w:val="00724325"/>
    <w:rsid w:val="00730820"/>
    <w:rsid w:val="00733C41"/>
    <w:rsid w:val="00735CF0"/>
    <w:rsid w:val="007474AA"/>
    <w:rsid w:val="00750502"/>
    <w:rsid w:val="0075189B"/>
    <w:rsid w:val="00752C71"/>
    <w:rsid w:val="007538F0"/>
    <w:rsid w:val="007548A5"/>
    <w:rsid w:val="00760262"/>
    <w:rsid w:val="00760B9B"/>
    <w:rsid w:val="00766E8F"/>
    <w:rsid w:val="00767C37"/>
    <w:rsid w:val="00776386"/>
    <w:rsid w:val="00782F94"/>
    <w:rsid w:val="00796F88"/>
    <w:rsid w:val="007A18A1"/>
    <w:rsid w:val="007A431F"/>
    <w:rsid w:val="007A65C4"/>
    <w:rsid w:val="007B2615"/>
    <w:rsid w:val="007B7624"/>
    <w:rsid w:val="007C31D3"/>
    <w:rsid w:val="007C63F8"/>
    <w:rsid w:val="007D0B2D"/>
    <w:rsid w:val="007E7628"/>
    <w:rsid w:val="007F0D32"/>
    <w:rsid w:val="007F0F55"/>
    <w:rsid w:val="007F5B77"/>
    <w:rsid w:val="007F7D78"/>
    <w:rsid w:val="008040E0"/>
    <w:rsid w:val="0080671E"/>
    <w:rsid w:val="00830795"/>
    <w:rsid w:val="00841116"/>
    <w:rsid w:val="008505D3"/>
    <w:rsid w:val="00852D2E"/>
    <w:rsid w:val="008575CE"/>
    <w:rsid w:val="0086704E"/>
    <w:rsid w:val="0087037B"/>
    <w:rsid w:val="00880AB1"/>
    <w:rsid w:val="00887C20"/>
    <w:rsid w:val="008936BE"/>
    <w:rsid w:val="00893879"/>
    <w:rsid w:val="008938AB"/>
    <w:rsid w:val="008A2162"/>
    <w:rsid w:val="008A366C"/>
    <w:rsid w:val="008A39C0"/>
    <w:rsid w:val="008A7AD0"/>
    <w:rsid w:val="008B77F7"/>
    <w:rsid w:val="008D1E13"/>
    <w:rsid w:val="008D327C"/>
    <w:rsid w:val="008D689F"/>
    <w:rsid w:val="008E5B41"/>
    <w:rsid w:val="008E7ACF"/>
    <w:rsid w:val="00904947"/>
    <w:rsid w:val="00905BC5"/>
    <w:rsid w:val="00912D1C"/>
    <w:rsid w:val="00916261"/>
    <w:rsid w:val="009224B4"/>
    <w:rsid w:val="0096094D"/>
    <w:rsid w:val="00966298"/>
    <w:rsid w:val="00967BE7"/>
    <w:rsid w:val="00972122"/>
    <w:rsid w:val="00980808"/>
    <w:rsid w:val="009809B3"/>
    <w:rsid w:val="00981509"/>
    <w:rsid w:val="00986E2A"/>
    <w:rsid w:val="00990441"/>
    <w:rsid w:val="00996717"/>
    <w:rsid w:val="009A06E9"/>
    <w:rsid w:val="009A2005"/>
    <w:rsid w:val="009A31E1"/>
    <w:rsid w:val="009A4513"/>
    <w:rsid w:val="009B1937"/>
    <w:rsid w:val="009B41EC"/>
    <w:rsid w:val="009C075D"/>
    <w:rsid w:val="009D32AC"/>
    <w:rsid w:val="009D32E2"/>
    <w:rsid w:val="009D5570"/>
    <w:rsid w:val="009D6C10"/>
    <w:rsid w:val="009D7582"/>
    <w:rsid w:val="00A05CEC"/>
    <w:rsid w:val="00A06822"/>
    <w:rsid w:val="00A078B5"/>
    <w:rsid w:val="00A11825"/>
    <w:rsid w:val="00A14947"/>
    <w:rsid w:val="00A14D3F"/>
    <w:rsid w:val="00A236AA"/>
    <w:rsid w:val="00A24F7C"/>
    <w:rsid w:val="00A309FD"/>
    <w:rsid w:val="00A345F5"/>
    <w:rsid w:val="00A35D8F"/>
    <w:rsid w:val="00A378B6"/>
    <w:rsid w:val="00A45DC2"/>
    <w:rsid w:val="00A4719A"/>
    <w:rsid w:val="00A52680"/>
    <w:rsid w:val="00A567BB"/>
    <w:rsid w:val="00A61157"/>
    <w:rsid w:val="00A716A6"/>
    <w:rsid w:val="00A7279E"/>
    <w:rsid w:val="00A811BA"/>
    <w:rsid w:val="00A81E88"/>
    <w:rsid w:val="00A82471"/>
    <w:rsid w:val="00A82DA3"/>
    <w:rsid w:val="00A836CB"/>
    <w:rsid w:val="00A855A6"/>
    <w:rsid w:val="00AA0698"/>
    <w:rsid w:val="00AA1F46"/>
    <w:rsid w:val="00AA201C"/>
    <w:rsid w:val="00AA5C1A"/>
    <w:rsid w:val="00AA5C67"/>
    <w:rsid w:val="00AA5EE1"/>
    <w:rsid w:val="00AA7085"/>
    <w:rsid w:val="00AB3772"/>
    <w:rsid w:val="00AB4D66"/>
    <w:rsid w:val="00AC2BFB"/>
    <w:rsid w:val="00AC602B"/>
    <w:rsid w:val="00AC6679"/>
    <w:rsid w:val="00AD19C8"/>
    <w:rsid w:val="00AD4FCB"/>
    <w:rsid w:val="00AE0939"/>
    <w:rsid w:val="00AE1C1E"/>
    <w:rsid w:val="00AE237A"/>
    <w:rsid w:val="00AE3EFB"/>
    <w:rsid w:val="00B00F82"/>
    <w:rsid w:val="00B16C03"/>
    <w:rsid w:val="00B2221E"/>
    <w:rsid w:val="00B4143F"/>
    <w:rsid w:val="00B45DAF"/>
    <w:rsid w:val="00B46A48"/>
    <w:rsid w:val="00B46B91"/>
    <w:rsid w:val="00B47582"/>
    <w:rsid w:val="00B519A8"/>
    <w:rsid w:val="00B523DB"/>
    <w:rsid w:val="00B55D4F"/>
    <w:rsid w:val="00B629A2"/>
    <w:rsid w:val="00B6396F"/>
    <w:rsid w:val="00B713AC"/>
    <w:rsid w:val="00B71AB1"/>
    <w:rsid w:val="00B81372"/>
    <w:rsid w:val="00B82BD9"/>
    <w:rsid w:val="00B87FA2"/>
    <w:rsid w:val="00B95EFD"/>
    <w:rsid w:val="00BA2B13"/>
    <w:rsid w:val="00BA4503"/>
    <w:rsid w:val="00BB4066"/>
    <w:rsid w:val="00BB6D2B"/>
    <w:rsid w:val="00BC39F1"/>
    <w:rsid w:val="00BC3C4C"/>
    <w:rsid w:val="00BD610F"/>
    <w:rsid w:val="00BE289A"/>
    <w:rsid w:val="00BE4C98"/>
    <w:rsid w:val="00BE5AB9"/>
    <w:rsid w:val="00BE6309"/>
    <w:rsid w:val="00BE727B"/>
    <w:rsid w:val="00BF0107"/>
    <w:rsid w:val="00BF5370"/>
    <w:rsid w:val="00C0187B"/>
    <w:rsid w:val="00C111F8"/>
    <w:rsid w:val="00C11441"/>
    <w:rsid w:val="00C21F75"/>
    <w:rsid w:val="00C268A2"/>
    <w:rsid w:val="00C30EAA"/>
    <w:rsid w:val="00C3104C"/>
    <w:rsid w:val="00C353D9"/>
    <w:rsid w:val="00C44A3D"/>
    <w:rsid w:val="00C50388"/>
    <w:rsid w:val="00C50392"/>
    <w:rsid w:val="00C5045B"/>
    <w:rsid w:val="00C53958"/>
    <w:rsid w:val="00C66B20"/>
    <w:rsid w:val="00C704C4"/>
    <w:rsid w:val="00C71410"/>
    <w:rsid w:val="00C73269"/>
    <w:rsid w:val="00C73EE7"/>
    <w:rsid w:val="00C76599"/>
    <w:rsid w:val="00C80AC0"/>
    <w:rsid w:val="00C82555"/>
    <w:rsid w:val="00CA6A3C"/>
    <w:rsid w:val="00CB07AC"/>
    <w:rsid w:val="00CB4C3C"/>
    <w:rsid w:val="00CC1756"/>
    <w:rsid w:val="00CC3BAC"/>
    <w:rsid w:val="00CC6D1D"/>
    <w:rsid w:val="00CC729C"/>
    <w:rsid w:val="00CD4951"/>
    <w:rsid w:val="00CD5AA0"/>
    <w:rsid w:val="00CE00F8"/>
    <w:rsid w:val="00D0356B"/>
    <w:rsid w:val="00D0528D"/>
    <w:rsid w:val="00D10A81"/>
    <w:rsid w:val="00D112F6"/>
    <w:rsid w:val="00D153EC"/>
    <w:rsid w:val="00D1587C"/>
    <w:rsid w:val="00D2668C"/>
    <w:rsid w:val="00D2780F"/>
    <w:rsid w:val="00D32529"/>
    <w:rsid w:val="00D33F90"/>
    <w:rsid w:val="00D43A6C"/>
    <w:rsid w:val="00D4510B"/>
    <w:rsid w:val="00D462CB"/>
    <w:rsid w:val="00D574D9"/>
    <w:rsid w:val="00D66446"/>
    <w:rsid w:val="00D74BC4"/>
    <w:rsid w:val="00D86CFB"/>
    <w:rsid w:val="00D953D9"/>
    <w:rsid w:val="00D95A10"/>
    <w:rsid w:val="00DA01D3"/>
    <w:rsid w:val="00DA0270"/>
    <w:rsid w:val="00DA5432"/>
    <w:rsid w:val="00DA6B68"/>
    <w:rsid w:val="00DB3350"/>
    <w:rsid w:val="00DB3713"/>
    <w:rsid w:val="00DB42B7"/>
    <w:rsid w:val="00DB67A2"/>
    <w:rsid w:val="00DC1FD8"/>
    <w:rsid w:val="00DC2422"/>
    <w:rsid w:val="00DC52F3"/>
    <w:rsid w:val="00DD235F"/>
    <w:rsid w:val="00DD452E"/>
    <w:rsid w:val="00DD555D"/>
    <w:rsid w:val="00DD7401"/>
    <w:rsid w:val="00DE295B"/>
    <w:rsid w:val="00DF31E3"/>
    <w:rsid w:val="00DF5DDE"/>
    <w:rsid w:val="00DF61AD"/>
    <w:rsid w:val="00E04747"/>
    <w:rsid w:val="00E04C3E"/>
    <w:rsid w:val="00E0797C"/>
    <w:rsid w:val="00E13770"/>
    <w:rsid w:val="00E277E7"/>
    <w:rsid w:val="00E428F5"/>
    <w:rsid w:val="00E578AC"/>
    <w:rsid w:val="00E57DFD"/>
    <w:rsid w:val="00E6178B"/>
    <w:rsid w:val="00E64E01"/>
    <w:rsid w:val="00E65352"/>
    <w:rsid w:val="00E66274"/>
    <w:rsid w:val="00E741D1"/>
    <w:rsid w:val="00E764CC"/>
    <w:rsid w:val="00E87B79"/>
    <w:rsid w:val="00E95819"/>
    <w:rsid w:val="00E972F8"/>
    <w:rsid w:val="00E9743A"/>
    <w:rsid w:val="00EA00F9"/>
    <w:rsid w:val="00EA3C18"/>
    <w:rsid w:val="00EB38ED"/>
    <w:rsid w:val="00EC388D"/>
    <w:rsid w:val="00EC56CE"/>
    <w:rsid w:val="00EC6713"/>
    <w:rsid w:val="00EC71B8"/>
    <w:rsid w:val="00ED2986"/>
    <w:rsid w:val="00ED5BA3"/>
    <w:rsid w:val="00ED6363"/>
    <w:rsid w:val="00EE738F"/>
    <w:rsid w:val="00EE7F25"/>
    <w:rsid w:val="00EF0B06"/>
    <w:rsid w:val="00F02076"/>
    <w:rsid w:val="00F06910"/>
    <w:rsid w:val="00F07332"/>
    <w:rsid w:val="00F15D9F"/>
    <w:rsid w:val="00F22219"/>
    <w:rsid w:val="00F343AC"/>
    <w:rsid w:val="00F3522F"/>
    <w:rsid w:val="00F366F6"/>
    <w:rsid w:val="00F36DF7"/>
    <w:rsid w:val="00F438BF"/>
    <w:rsid w:val="00F43F3F"/>
    <w:rsid w:val="00F50433"/>
    <w:rsid w:val="00F56ADC"/>
    <w:rsid w:val="00F62793"/>
    <w:rsid w:val="00F650B7"/>
    <w:rsid w:val="00F713F1"/>
    <w:rsid w:val="00F74B52"/>
    <w:rsid w:val="00F76233"/>
    <w:rsid w:val="00F76E37"/>
    <w:rsid w:val="00F91075"/>
    <w:rsid w:val="00F92EA3"/>
    <w:rsid w:val="00F94343"/>
    <w:rsid w:val="00FA685B"/>
    <w:rsid w:val="00FC2152"/>
    <w:rsid w:val="00FC5541"/>
    <w:rsid w:val="00FD0F84"/>
    <w:rsid w:val="00FD1D4F"/>
    <w:rsid w:val="00FD44EA"/>
    <w:rsid w:val="00FD665F"/>
    <w:rsid w:val="00FD6C95"/>
    <w:rsid w:val="00FD7462"/>
    <w:rsid w:val="00FD7673"/>
    <w:rsid w:val="00FD7D36"/>
    <w:rsid w:val="00FE2823"/>
    <w:rsid w:val="00FE5FD8"/>
    <w:rsid w:val="00FF4D00"/>
    <w:rsid w:val="011C3285"/>
    <w:rsid w:val="02352E06"/>
    <w:rsid w:val="09F13BBB"/>
    <w:rsid w:val="0ACFE039"/>
    <w:rsid w:val="0F11A768"/>
    <w:rsid w:val="107AAAA4"/>
    <w:rsid w:val="11385A29"/>
    <w:rsid w:val="1571D557"/>
    <w:rsid w:val="15B86509"/>
    <w:rsid w:val="191895EB"/>
    <w:rsid w:val="1946F299"/>
    <w:rsid w:val="194FFBD0"/>
    <w:rsid w:val="1AC53E5D"/>
    <w:rsid w:val="1D913D5A"/>
    <w:rsid w:val="1E2AF8D4"/>
    <w:rsid w:val="1FEAB03B"/>
    <w:rsid w:val="210AA06F"/>
    <w:rsid w:val="21918C88"/>
    <w:rsid w:val="230168B5"/>
    <w:rsid w:val="24A2CEED"/>
    <w:rsid w:val="26F3214B"/>
    <w:rsid w:val="284E3F44"/>
    <w:rsid w:val="2A41D4AE"/>
    <w:rsid w:val="2DF6042F"/>
    <w:rsid w:val="2EF2A6F0"/>
    <w:rsid w:val="2F1F67E7"/>
    <w:rsid w:val="37D38CE4"/>
    <w:rsid w:val="38D4B4C5"/>
    <w:rsid w:val="3DD4B3CF"/>
    <w:rsid w:val="3E034598"/>
    <w:rsid w:val="40A1BF8A"/>
    <w:rsid w:val="4212C420"/>
    <w:rsid w:val="435F42A6"/>
    <w:rsid w:val="43D37778"/>
    <w:rsid w:val="444BF12F"/>
    <w:rsid w:val="45058947"/>
    <w:rsid w:val="459218FA"/>
    <w:rsid w:val="4677BD80"/>
    <w:rsid w:val="48092E2A"/>
    <w:rsid w:val="480DA601"/>
    <w:rsid w:val="4E3BE927"/>
    <w:rsid w:val="5051055A"/>
    <w:rsid w:val="51095B7A"/>
    <w:rsid w:val="520E12DB"/>
    <w:rsid w:val="563020F8"/>
    <w:rsid w:val="574CA12B"/>
    <w:rsid w:val="5CB172D0"/>
    <w:rsid w:val="5CFF77BD"/>
    <w:rsid w:val="5D3ED968"/>
    <w:rsid w:val="61D8952B"/>
    <w:rsid w:val="696A87FE"/>
    <w:rsid w:val="6ADEA636"/>
    <w:rsid w:val="6B9BBF81"/>
    <w:rsid w:val="7058586A"/>
    <w:rsid w:val="72B9F438"/>
    <w:rsid w:val="764133A8"/>
    <w:rsid w:val="77E5FA55"/>
    <w:rsid w:val="7E1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CDD5CA"/>
  <w15:chartTrackingRefBased/>
  <w15:docId w15:val="{345EAF69-16C9-4A58-972F-72D7A92D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76"/>
    <w:pPr>
      <w:widowControl w:val="0"/>
      <w:autoSpaceDE w:val="0"/>
      <w:autoSpaceDN w:val="0"/>
      <w:spacing w:after="0" w:line="276" w:lineRule="auto"/>
    </w:pPr>
    <w:rPr>
      <w:rFonts w:ascii="Arial" w:eastAsia="Times New Roman" w:hAnsi="Arial" w:cs="Arial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076"/>
    <w:pPr>
      <w:keepNext/>
      <w:keepLines/>
      <w:spacing w:before="240" w:after="240"/>
      <w:outlineLvl w:val="0"/>
    </w:pPr>
    <w:rPr>
      <w:rFonts w:eastAsiaTheme="majorEastAsia" w:cstheme="majorBidi"/>
      <w:color w:val="001E2D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076"/>
    <w:pPr>
      <w:keepNext/>
      <w:keepLines/>
      <w:spacing w:before="40"/>
      <w:outlineLvl w:val="1"/>
    </w:pPr>
    <w:rPr>
      <w:rFonts w:eastAsiaTheme="majorEastAsia" w:cs="Times New Roman (Headings CS)"/>
      <w:b/>
      <w:caps/>
      <w:color w:val="01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076"/>
    <w:pPr>
      <w:keepNext/>
      <w:keepLines/>
      <w:spacing w:before="40"/>
      <w:outlineLvl w:val="2"/>
    </w:pPr>
    <w:rPr>
      <w:rFonts w:eastAsiaTheme="majorEastAsia" w:cs="Times New Roman (Headings CS)"/>
      <w:b/>
      <w:color w:val="0014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076"/>
    <w:pPr>
      <w:keepNext/>
      <w:keepLines/>
      <w:spacing w:before="40"/>
      <w:outlineLvl w:val="3"/>
    </w:pPr>
    <w:rPr>
      <w:rFonts w:eastAsiaTheme="majorEastAsia" w:cstheme="majorBidi"/>
      <w:i/>
      <w:iCs/>
      <w:color w:val="001E2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076"/>
    <w:pPr>
      <w:keepNext/>
      <w:keepLines/>
      <w:spacing w:before="40"/>
      <w:outlineLvl w:val="4"/>
    </w:pPr>
    <w:rPr>
      <w:rFonts w:eastAsiaTheme="majorEastAsia" w:cs="Times New Roman (Headings CS)"/>
      <w:b/>
      <w:caps/>
      <w:color w:val="001E2D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0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4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0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14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02076"/>
    <w:pPr>
      <w:spacing w:after="0" w:line="240" w:lineRule="auto"/>
    </w:pPr>
    <w:tblPr>
      <w:tblStyleRowBandSize w:val="1"/>
      <w:tblStyleColBandSize w:val="1"/>
      <w:tblBorders>
        <w:top w:val="single" w:sz="4" w:space="0" w:color="4BC3FF" w:themeColor="accent1" w:themeTint="66"/>
        <w:left w:val="single" w:sz="4" w:space="0" w:color="4BC3FF" w:themeColor="accent1" w:themeTint="66"/>
        <w:bottom w:val="single" w:sz="4" w:space="0" w:color="4BC3FF" w:themeColor="accent1" w:themeTint="66"/>
        <w:right w:val="single" w:sz="4" w:space="0" w:color="4BC3FF" w:themeColor="accent1" w:themeTint="66"/>
        <w:insideH w:val="single" w:sz="4" w:space="0" w:color="4BC3FF" w:themeColor="accent1" w:themeTint="66"/>
        <w:insideV w:val="single" w:sz="4" w:space="0" w:color="4BC3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A1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A1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02076"/>
    <w:pPr>
      <w:spacing w:after="0" w:line="240" w:lineRule="auto"/>
    </w:pPr>
    <w:tblPr>
      <w:tblStyleRowBandSize w:val="1"/>
      <w:tblStyleColBandSize w:val="1"/>
      <w:tblBorders>
        <w:top w:val="single" w:sz="4" w:space="0" w:color="00A1F0" w:themeColor="accent1" w:themeTint="99"/>
        <w:left w:val="single" w:sz="4" w:space="0" w:color="00A1F0" w:themeColor="accent1" w:themeTint="99"/>
        <w:bottom w:val="single" w:sz="4" w:space="0" w:color="00A1F0" w:themeColor="accent1" w:themeTint="99"/>
        <w:right w:val="single" w:sz="4" w:space="0" w:color="00A1F0" w:themeColor="accent1" w:themeTint="99"/>
        <w:insideH w:val="single" w:sz="4" w:space="0" w:color="00A1F0" w:themeColor="accent1" w:themeTint="99"/>
        <w:insideV w:val="single" w:sz="4" w:space="0" w:color="00A1F0" w:themeColor="accent1" w:themeTint="99"/>
      </w:tblBorders>
    </w:tblPr>
    <w:tblStylePr w:type="firstRow">
      <w:rPr>
        <w:b/>
        <w:bCs/>
        <w:color w:val="EDEEED" w:themeColor="background1"/>
      </w:rPr>
      <w:tblPr/>
      <w:tcPr>
        <w:tcBorders>
          <w:top w:val="single" w:sz="4" w:space="0" w:color="00293D" w:themeColor="accent1"/>
          <w:left w:val="single" w:sz="4" w:space="0" w:color="00293D" w:themeColor="accent1"/>
          <w:bottom w:val="single" w:sz="4" w:space="0" w:color="00293D" w:themeColor="accent1"/>
          <w:right w:val="single" w:sz="4" w:space="0" w:color="00293D" w:themeColor="accent1"/>
          <w:insideH w:val="nil"/>
          <w:insideV w:val="nil"/>
        </w:tcBorders>
        <w:shd w:val="clear" w:color="auto" w:fill="00293D" w:themeFill="accent1"/>
      </w:tcPr>
    </w:tblStylePr>
    <w:tblStylePr w:type="lastRow">
      <w:rPr>
        <w:b/>
        <w:bCs/>
      </w:rPr>
      <w:tblPr/>
      <w:tcPr>
        <w:tcBorders>
          <w:top w:val="double" w:sz="4" w:space="0" w:color="0029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1" w:themeFillTint="33"/>
      </w:tcPr>
    </w:tblStylePr>
    <w:tblStylePr w:type="band1Horz">
      <w:tblPr/>
      <w:tcPr>
        <w:shd w:val="clear" w:color="auto" w:fill="A5E1FF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F02076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02076"/>
    <w:rPr>
      <w:rFonts w:ascii="Arial" w:eastAsiaTheme="majorEastAsia" w:hAnsi="Arial" w:cstheme="majorBidi"/>
      <w:color w:val="001E2D" w:themeColor="accent1" w:themeShade="BF"/>
      <w:sz w:val="28"/>
      <w:szCs w:val="3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076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F02076"/>
    <w:rPr>
      <w:color w:val="458FC7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2076"/>
    <w:rPr>
      <w:rFonts w:ascii="Arial" w:eastAsiaTheme="majorEastAsia" w:hAnsi="Arial" w:cs="Times New Roman (Headings CS)"/>
      <w:b/>
      <w:caps/>
      <w:color w:val="010000" w:themeColor="text1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F0207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020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02076"/>
    <w:rPr>
      <w:rFonts w:ascii="Arial" w:eastAsiaTheme="majorEastAsia" w:hAnsi="Arial" w:cs="Times New Roman (Headings CS)"/>
      <w:b/>
      <w:color w:val="00141E" w:themeColor="accent1" w:themeShade="7F"/>
      <w:sz w:val="20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02076"/>
    <w:pPr>
      <w:spacing w:after="100"/>
      <w:ind w:left="440"/>
    </w:pPr>
    <w:rPr>
      <w:i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02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0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076"/>
    <w:rPr>
      <w:rFonts w:ascii="Arial" w:eastAsia="Times New Roman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076"/>
    <w:rPr>
      <w:rFonts w:ascii="Arial" w:eastAsia="Times New Roman" w:hAnsi="Arial" w:cs="Arial"/>
      <w:b/>
      <w:bCs/>
      <w:sz w:val="20"/>
      <w:szCs w:val="20"/>
      <w:lang w:bidi="en-US"/>
    </w:rPr>
  </w:style>
  <w:style w:type="paragraph" w:styleId="Header">
    <w:name w:val="header"/>
    <w:basedOn w:val="BodyText"/>
    <w:link w:val="HeaderChar"/>
    <w:uiPriority w:val="99"/>
    <w:unhideWhenUsed/>
    <w:qFormat/>
    <w:rsid w:val="00F02076"/>
    <w:pPr>
      <w:widowControl w:val="0"/>
      <w:tabs>
        <w:tab w:val="center" w:pos="4680"/>
        <w:tab w:val="right" w:pos="936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rsid w:val="00F02076"/>
    <w:rPr>
      <w:rFonts w:ascii="Arial" w:eastAsia="Times New Roman" w:hAnsi="Arial" w:cs="Arial"/>
      <w:sz w:val="20"/>
      <w:szCs w:val="20"/>
      <w:lang w:bidi="en-US"/>
    </w:rPr>
  </w:style>
  <w:style w:type="paragraph" w:styleId="Footer">
    <w:name w:val="footer"/>
    <w:basedOn w:val="BodyText"/>
    <w:link w:val="FooterChar"/>
    <w:uiPriority w:val="99"/>
    <w:unhideWhenUsed/>
    <w:rsid w:val="00F02076"/>
    <w:pPr>
      <w:widowControl w:val="0"/>
      <w:tabs>
        <w:tab w:val="center" w:pos="4680"/>
        <w:tab w:val="right" w:pos="9360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uiPriority w:val="99"/>
    <w:rsid w:val="00F02076"/>
    <w:rPr>
      <w:rFonts w:ascii="Arial" w:eastAsia="Times New Roman" w:hAnsi="Arial" w:cs="Arial"/>
      <w:sz w:val="20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02076"/>
    <w:rPr>
      <w:rFonts w:ascii="Arial" w:eastAsiaTheme="majorEastAsia" w:hAnsi="Arial" w:cstheme="majorBidi"/>
      <w:i/>
      <w:iCs/>
      <w:color w:val="001E2D" w:themeColor="accent1" w:themeShade="BF"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F02076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02076"/>
    <w:rPr>
      <w:rFonts w:asciiTheme="majorHAnsi" w:eastAsiaTheme="majorEastAsia" w:hAnsiTheme="majorHAnsi" w:cstheme="majorBidi"/>
      <w:color w:val="00141E" w:themeColor="accent1" w:themeShade="7F"/>
      <w:sz w:val="20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076"/>
    <w:rPr>
      <w:rFonts w:asciiTheme="majorHAnsi" w:eastAsiaTheme="majorEastAsia" w:hAnsiTheme="majorHAnsi" w:cstheme="majorBidi"/>
      <w:i/>
      <w:iCs/>
      <w:color w:val="00141E" w:themeColor="accent1" w:themeShade="7F"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02076"/>
    <w:pPr>
      <w:spacing w:after="100"/>
      <w:ind w:left="660"/>
    </w:pPr>
    <w:rPr>
      <w:rFonts w:eastAsiaTheme="minorEastAsia"/>
      <w:b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F0207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207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207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207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2076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07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0207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2076"/>
    <w:pPr>
      <w:spacing w:after="0" w:line="240" w:lineRule="auto"/>
    </w:pPr>
    <w:rPr>
      <w:rFonts w:ascii="Arial" w:hAnsi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02076"/>
    <w:rPr>
      <w:rFonts w:ascii="Arial" w:eastAsiaTheme="majorEastAsia" w:hAnsi="Arial" w:cs="Times New Roman (Headings CS)"/>
      <w:b/>
      <w:caps/>
      <w:color w:val="001E2D" w:themeColor="accent1" w:themeShade="BF"/>
      <w:sz w:val="16"/>
      <w:szCs w:val="20"/>
      <w:lang w:bidi="en-US"/>
    </w:rPr>
  </w:style>
  <w:style w:type="paragraph" w:styleId="Title">
    <w:name w:val="Title"/>
    <w:basedOn w:val="BodyText"/>
    <w:next w:val="BodyText"/>
    <w:link w:val="TitleChar"/>
    <w:uiPriority w:val="10"/>
    <w:qFormat/>
    <w:rsid w:val="00F02076"/>
    <w:pPr>
      <w:widowControl w:val="0"/>
      <w:autoSpaceDE w:val="0"/>
      <w:autoSpaceDN w:val="0"/>
      <w:contextualSpacing/>
      <w:jc w:val="center"/>
    </w:pPr>
    <w:rPr>
      <w:rFonts w:eastAsiaTheme="majorEastAsia" w:cs="Times New Roman (Headings CS)"/>
      <w:b/>
      <w:bCs/>
      <w:spacing w:val="8"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02076"/>
    <w:rPr>
      <w:rFonts w:ascii="Arial" w:eastAsiaTheme="majorEastAsia" w:hAnsi="Arial" w:cs="Times New Roman (Headings CS)"/>
      <w:b/>
      <w:bCs/>
      <w:spacing w:val="8"/>
      <w:kern w:val="28"/>
      <w:sz w:val="32"/>
      <w:szCs w:val="36"/>
      <w:lang w:bidi="en-US"/>
    </w:rPr>
  </w:style>
  <w:style w:type="paragraph" w:styleId="BodyText">
    <w:name w:val="Body Text"/>
    <w:link w:val="BodyTextChar"/>
    <w:uiPriority w:val="1"/>
    <w:qFormat/>
    <w:rsid w:val="00F02076"/>
    <w:pPr>
      <w:spacing w:after="0" w:line="276" w:lineRule="auto"/>
    </w:pPr>
    <w:rPr>
      <w:rFonts w:ascii="Arial" w:eastAsia="Times New Roman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02076"/>
    <w:rPr>
      <w:rFonts w:ascii="Arial" w:eastAsia="Times New Roman" w:hAnsi="Arial" w:cs="Arial"/>
      <w:sz w:val="20"/>
      <w:szCs w:val="20"/>
      <w:lang w:bidi="en-US"/>
    </w:rPr>
  </w:style>
  <w:style w:type="character" w:styleId="SubtleEmphasis">
    <w:name w:val="Subtle Emphasis"/>
    <w:basedOn w:val="BodyTextChar"/>
    <w:uiPriority w:val="19"/>
    <w:qFormat/>
    <w:rsid w:val="00F02076"/>
    <w:rPr>
      <w:rFonts w:ascii="Arial" w:eastAsia="Times New Roman" w:hAnsi="Arial" w:cs="Arial"/>
      <w:i/>
      <w:iCs/>
      <w:color w:val="6F7566" w:themeColor="background2" w:themeShade="80"/>
      <w:sz w:val="18"/>
      <w:szCs w:val="20"/>
      <w:lang w:bidi="en-US"/>
    </w:rPr>
  </w:style>
  <w:style w:type="table" w:customStyle="1" w:styleId="NCORR">
    <w:name w:val="NCORR"/>
    <w:basedOn w:val="TableNormal"/>
    <w:uiPriority w:val="99"/>
    <w:rsid w:val="00F02076"/>
    <w:pPr>
      <w:spacing w:after="0" w:line="240" w:lineRule="auto"/>
    </w:pPr>
    <w:rPr>
      <w:rFonts w:cs="Calibri"/>
      <w:sz w:val="18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b/>
        <w:color w:val="FFFFFF"/>
      </w:rPr>
      <w:tblPr/>
      <w:tcPr>
        <w:shd w:val="clear" w:color="auto" w:fill="004669" w:themeFill="accent1" w:themeFillTint="E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020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B40000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2076"/>
    <w:rPr>
      <w:rFonts w:eastAsiaTheme="minorEastAsia"/>
      <w:color w:val="B40000" w:themeColor="text1" w:themeTint="A5"/>
      <w:spacing w:val="15"/>
      <w:sz w:val="20"/>
      <w:szCs w:val="20"/>
      <w:lang w:bidi="en-US"/>
    </w:rPr>
  </w:style>
  <w:style w:type="paragraph" w:customStyle="1" w:styleId="SubtleEmphasis-signature">
    <w:name w:val="Subtle Emphasis - signature"/>
    <w:basedOn w:val="BodyText"/>
    <w:qFormat/>
    <w:rsid w:val="00F02076"/>
    <w:pPr>
      <w:pBdr>
        <w:top w:val="single" w:sz="8" w:space="2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ynStiles\Dropbox%20(Emergent%20Method)\Emergent%20Method%20Team%20Folder\Clients%20and%20Prospects\Horne\ReBuild%20NC\Project%20Files\Templates\Forms\RBNC_FormTemplate.dotx" TargetMode="External"/></Relationships>
</file>

<file path=word/theme/theme1.xml><?xml version="1.0" encoding="utf-8"?>
<a:theme xmlns:a="http://schemas.openxmlformats.org/drawingml/2006/main" name="Office Theme">
  <a:themeElements>
    <a:clrScheme name="ReBUILD">
      <a:dk1>
        <a:srgbClr val="010000"/>
      </a:dk1>
      <a:lt1>
        <a:srgbClr val="EDEEED"/>
      </a:lt1>
      <a:dk2>
        <a:srgbClr val="415066"/>
      </a:dk2>
      <a:lt2>
        <a:srgbClr val="DCDED9"/>
      </a:lt2>
      <a:accent1>
        <a:srgbClr val="00293D"/>
      </a:accent1>
      <a:accent2>
        <a:srgbClr val="458FC7"/>
      </a:accent2>
      <a:accent3>
        <a:srgbClr val="84B9D5"/>
      </a:accent3>
      <a:accent4>
        <a:srgbClr val="D22A24"/>
      </a:accent4>
      <a:accent5>
        <a:srgbClr val="DCDADC"/>
      </a:accent5>
      <a:accent6>
        <a:srgbClr val="047A79"/>
      </a:accent6>
      <a:hlink>
        <a:srgbClr val="458FC7"/>
      </a:hlink>
      <a:folHlink>
        <a:srgbClr val="458FC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05429EA40F6141967D6300369F1A18" ma:contentTypeVersion="9" ma:contentTypeDescription="Create a new document." ma:contentTypeScope="" ma:versionID="ff9fe259810443b2155924667d6e9af0">
  <xsd:schema xmlns:xsd="http://www.w3.org/2001/XMLSchema" xmlns:xs="http://www.w3.org/2001/XMLSchema" xmlns:p="http://schemas.microsoft.com/office/2006/metadata/properties" xmlns:ns2="5090622e-4612-453d-a5a8-86b6c4ae2fde" xmlns:ns3="247de113-1415-4b11-af74-aa9a87e58810" targetNamespace="http://schemas.microsoft.com/office/2006/metadata/properties" ma:root="true" ma:fieldsID="dd8e3a2c240e8425ce38a7d52d574dc7" ns2:_="" ns3:_="">
    <xsd:import namespace="5090622e-4612-453d-a5a8-86b6c4ae2fde"/>
    <xsd:import namespace="247de113-1415-4b11-af74-aa9a87e58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0622e-4612-453d-a5a8-86b6c4ae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de113-1415-4b11-af74-aa9a87e58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59CA7-61D1-45C6-A1AE-9113DCDF9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08447-89E9-4B13-8554-459524526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CFE66-34EF-4E5C-9818-B8E59675CAF4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5090622e-4612-453d-a5a8-86b6c4ae2fde"/>
    <ds:schemaRef ds:uri="247de113-1415-4b11-af74-aa9a87e5881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72ACDD3-B4D7-4267-AA73-E6D84C5D6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0622e-4612-453d-a5a8-86b6c4ae2fde"/>
    <ds:schemaRef ds:uri="247de113-1415-4b11-af74-aa9a87e58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RBNC_FormTemplate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Stiles</dc:creator>
  <cp:keywords/>
  <dc:description/>
  <cp:lastModifiedBy>Kristen Switzer</cp:lastModifiedBy>
  <cp:revision>7</cp:revision>
  <cp:lastPrinted>2020-09-09T01:30:00Z</cp:lastPrinted>
  <dcterms:created xsi:type="dcterms:W3CDTF">2020-07-22T12:25:00Z</dcterms:created>
  <dcterms:modified xsi:type="dcterms:W3CDTF">2020-09-09T01:30:00Z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0x0101006A05429EA40F6141967D6300369F1A18</vt:lpwstr>
  </property>
</Properties>
</file>